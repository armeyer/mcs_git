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82" w:rsidRPr="000023C2" w:rsidRDefault="00C91E01" w:rsidP="00915CF0">
      <w:pPr>
        <w:pStyle w:val="MonthYear"/>
        <w:tabs>
          <w:tab w:val="left" w:pos="3870"/>
        </w:tabs>
        <w:spacing w:after="0"/>
        <w:rPr>
          <w:color w:val="auto"/>
        </w:rPr>
      </w:pPr>
      <w:r w:rsidRPr="000023C2">
        <w:rPr>
          <w:color w:val="auto"/>
        </w:rPr>
        <w:t>September</w:t>
      </w:r>
      <w:r w:rsidR="00F67ADA" w:rsidRPr="000023C2">
        <w:rPr>
          <w:color w:val="auto"/>
        </w:rPr>
        <w:t xml:space="preserve"> </w:t>
      </w:r>
      <w:r w:rsidR="00CD104D" w:rsidRPr="000023C2">
        <w:rPr>
          <w:color w:val="auto"/>
        </w:rPr>
        <w:t>2016</w:t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4"/>
        <w:gridCol w:w="2054"/>
        <w:gridCol w:w="2054"/>
        <w:gridCol w:w="2054"/>
        <w:gridCol w:w="2054"/>
      </w:tblGrid>
      <w:tr w:rsidR="00C24182" w:rsidTr="006C61A0">
        <w:trPr>
          <w:trHeight w:val="288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Sunday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Monday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Tuesday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Wednesday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Thursday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Friday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3D5FB1" w:rsidP="00A71357">
            <w:pPr>
              <w:pStyle w:val="Day"/>
              <w:spacing w:before="0" w:after="0"/>
            </w:pPr>
            <w:r>
              <w:t>Saturday</w:t>
            </w:r>
          </w:p>
        </w:tc>
      </w:tr>
      <w:tr w:rsidR="006C61A0" w:rsidTr="00C86A6B">
        <w:trPr>
          <w:trHeight w:val="1392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</w:p>
          <w:p w:rsidR="006C61A0" w:rsidRPr="004D7BFF" w:rsidRDefault="006C61A0" w:rsidP="004D7BFF"/>
          <w:p w:rsidR="006C61A0" w:rsidRDefault="006C61A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MonthStart2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“Monday" 1 ""</w:instrText>
            </w:r>
            <w:r>
              <w:fldChar w:fldCharType="end"/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</w:p>
          <w:p w:rsidR="006C61A0" w:rsidRDefault="006C61A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MonthStart2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</w:p>
          <w:p w:rsidR="006C61A0" w:rsidRPr="00957D03" w:rsidRDefault="006C61A0" w:rsidP="00957D03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</w:p>
          <w:p w:rsidR="006C61A0" w:rsidRPr="00957D03" w:rsidRDefault="006C61A0" w:rsidP="00957D03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  <w:r>
              <w:t>1</w:t>
            </w:r>
          </w:p>
          <w:p w:rsidR="006C61A0" w:rsidRDefault="006C61A0" w:rsidP="00957D03"/>
          <w:p w:rsidR="006C61A0" w:rsidRDefault="006C61A0" w:rsidP="00A71357">
            <w:pPr>
              <w:pStyle w:val="CalendarText"/>
              <w:spacing w:before="0" w:after="0"/>
            </w:pPr>
          </w:p>
          <w:p w:rsidR="006C61A0" w:rsidRPr="00957D03" w:rsidRDefault="006C61A0" w:rsidP="00A71357">
            <w:pPr>
              <w:pStyle w:val="CalendarText"/>
              <w:spacing w:before="0" w:after="0"/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  <w:r>
              <w:t>2</w:t>
            </w:r>
          </w:p>
          <w:p w:rsidR="006C61A0" w:rsidRPr="00957D03" w:rsidRDefault="006C61A0" w:rsidP="00957D03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  <w:r>
              <w:t>3</w:t>
            </w:r>
          </w:p>
          <w:p w:rsidR="006C61A0" w:rsidRPr="00957D03" w:rsidRDefault="006C61A0" w:rsidP="00957D03"/>
        </w:tc>
      </w:tr>
      <w:tr w:rsidR="006C61A0" w:rsidTr="00C86A6B">
        <w:trPr>
          <w:trHeight w:val="1392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  <w:r>
              <w:t>4</w:t>
            </w:r>
          </w:p>
          <w:p w:rsidR="006C61A0" w:rsidRPr="00957D03" w:rsidRDefault="006C61A0" w:rsidP="00957D03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Pr="00184F10" w:rsidRDefault="006C61A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5</w:t>
            </w: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Labor 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Pr="00184F10" w:rsidRDefault="006C61A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6</w:t>
            </w: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Registration 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Pr="00184F10" w:rsidRDefault="006C61A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7</w:t>
            </w: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auto"/>
                <w:sz w:val="16"/>
                <w:szCs w:val="16"/>
              </w:rPr>
              <w:t>First Day of Classes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Pr="00184F10" w:rsidRDefault="006C61A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8</w:t>
            </w: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Lec1</w:t>
            </w:r>
            <w:r w:rsidR="00DC6981">
              <w:rPr>
                <w:rFonts w:ascii="Verdana" w:hAnsi="Verdana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: </w:t>
            </w:r>
            <w:r w:rsidR="00193FE7">
              <w:rPr>
                <w:rFonts w:ascii="Verdana" w:hAnsi="Verdana"/>
                <w:color w:val="FF0000"/>
                <w:sz w:val="16"/>
                <w:szCs w:val="16"/>
              </w:rPr>
              <w:t xml:space="preserve">INTRO </w:t>
            </w:r>
            <w:r w:rsidR="00A90AB7">
              <w:rPr>
                <w:rFonts w:ascii="Verdana" w:hAnsi="Verdana"/>
                <w:color w:val="FF0000"/>
                <w:sz w:val="16"/>
                <w:szCs w:val="16"/>
              </w:rPr>
              <w:t>AND PROOFS</w:t>
            </w:r>
          </w:p>
          <w:p w:rsidR="00A0275D" w:rsidRPr="00184F10" w:rsidRDefault="00A0275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PS1 out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Pr="00184F10" w:rsidRDefault="006C61A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9</w:t>
            </w:r>
          </w:p>
          <w:p w:rsidR="006C61A0" w:rsidRPr="00184F10" w:rsidRDefault="006C61A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Rec1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C61A0" w:rsidRDefault="006C61A0" w:rsidP="00A71357">
            <w:pPr>
              <w:pStyle w:val="Date"/>
              <w:spacing w:before="0"/>
            </w:pPr>
            <w:r>
              <w:t>10</w:t>
            </w:r>
          </w:p>
          <w:p w:rsidR="006C61A0" w:rsidRPr="00957D03" w:rsidRDefault="006C61A0" w:rsidP="00957D03"/>
        </w:tc>
      </w:tr>
      <w:tr w:rsidR="0091630F" w:rsidTr="00C86A6B">
        <w:trPr>
          <w:trHeight w:val="1392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A71357">
            <w:pPr>
              <w:pStyle w:val="Date"/>
              <w:spacing w:before="0"/>
            </w:pPr>
            <w:r>
              <w:t>11</w:t>
            </w:r>
          </w:p>
          <w:p w:rsidR="0091630F" w:rsidRPr="00957D03" w:rsidRDefault="0091630F" w:rsidP="00957D03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12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PS1 due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13</w:t>
            </w:r>
          </w:p>
          <w:p w:rsidR="0091630F" w:rsidRPr="00184F10" w:rsidRDefault="00A0275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Lec2</w:t>
            </w:r>
            <w:r w:rsidR="00DC6981">
              <w:rPr>
                <w:rFonts w:ascii="Verdana" w:hAnsi="Verdana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: </w:t>
            </w:r>
            <w:r w:rsidR="00193FE7">
              <w:rPr>
                <w:rFonts w:ascii="Verdana" w:hAnsi="Verdana"/>
                <w:color w:val="FF0000"/>
                <w:sz w:val="16"/>
                <w:szCs w:val="16"/>
              </w:rPr>
              <w:t>INDUCTION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 </w:t>
            </w:r>
          </w:p>
          <w:p w:rsidR="00A0275D" w:rsidRPr="00184F10" w:rsidRDefault="00A0275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PS1 Solution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PS2 out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14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Rec2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15</w:t>
            </w:r>
          </w:p>
          <w:p w:rsidR="0091630F" w:rsidRPr="00184F10" w:rsidRDefault="0091630F" w:rsidP="00193FE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Lec3</w:t>
            </w:r>
            <w:r w:rsidR="00DC6981">
              <w:rPr>
                <w:rFonts w:ascii="Verdana" w:hAnsi="Verdana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: </w:t>
            </w:r>
            <w:r w:rsidR="00193FE7">
              <w:rPr>
                <w:rFonts w:ascii="Verdana" w:hAnsi="Verdana"/>
                <w:color w:val="FF0000"/>
                <w:sz w:val="16"/>
                <w:szCs w:val="16"/>
              </w:rPr>
              <w:t>STRONG INDUCTION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16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Rec3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A71357">
            <w:pPr>
              <w:pStyle w:val="Date"/>
              <w:spacing w:before="0"/>
            </w:pPr>
            <w:r>
              <w:t>17</w:t>
            </w:r>
          </w:p>
          <w:p w:rsidR="0091630F" w:rsidRPr="00957D03" w:rsidRDefault="0091630F" w:rsidP="00957D03"/>
        </w:tc>
      </w:tr>
      <w:tr w:rsidR="0091630F" w:rsidTr="00C86A6B">
        <w:trPr>
          <w:trHeight w:val="1392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A71357">
            <w:pPr>
              <w:pStyle w:val="Date"/>
              <w:spacing w:before="0"/>
            </w:pPr>
            <w:r>
              <w:t>18</w:t>
            </w:r>
          </w:p>
          <w:p w:rsidR="0091630F" w:rsidRPr="007F57D4" w:rsidRDefault="0091630F" w:rsidP="007F57D4"/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19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PS2 due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20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Lec4</w:t>
            </w:r>
            <w:r w:rsidR="00DC6981">
              <w:rPr>
                <w:rFonts w:ascii="Verdana" w:hAnsi="Verdana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: N</w:t>
            </w:r>
            <w:r w:rsidR="00193FE7">
              <w:rPr>
                <w:rFonts w:ascii="Verdana" w:hAnsi="Verdana"/>
                <w:color w:val="FF0000"/>
                <w:sz w:val="16"/>
                <w:szCs w:val="16"/>
              </w:rPr>
              <w:t>UMBER THEORY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 1</w:t>
            </w:r>
          </w:p>
          <w:p w:rsidR="00A0275D" w:rsidRPr="00184F10" w:rsidRDefault="00A0275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PS2 Solution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PS3 out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21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Rec4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22</w:t>
            </w:r>
          </w:p>
          <w:p w:rsidR="0091630F" w:rsidRPr="00184F10" w:rsidRDefault="0091630F" w:rsidP="00193FE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Lec5</w:t>
            </w:r>
            <w:r w:rsidR="00DC6981">
              <w:rPr>
                <w:rFonts w:ascii="Verdana" w:hAnsi="Verdana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: N</w:t>
            </w:r>
            <w:r w:rsidR="00193FE7">
              <w:rPr>
                <w:rFonts w:ascii="Verdana" w:hAnsi="Verdana"/>
                <w:color w:val="FF0000"/>
                <w:sz w:val="16"/>
                <w:szCs w:val="16"/>
              </w:rPr>
              <w:t>UMBER THEORY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 2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23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auto"/>
                <w:sz w:val="16"/>
                <w:szCs w:val="16"/>
              </w:rPr>
              <w:t>Student Holiday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A71357">
            <w:pPr>
              <w:pStyle w:val="Date"/>
              <w:spacing w:before="0"/>
            </w:pPr>
            <w:r>
              <w:t>24</w:t>
            </w:r>
          </w:p>
          <w:p w:rsidR="0091630F" w:rsidRPr="007F57D4" w:rsidRDefault="0091630F" w:rsidP="007F57D4"/>
        </w:tc>
      </w:tr>
      <w:tr w:rsidR="0091630F" w:rsidTr="00C86A6B">
        <w:trPr>
          <w:trHeight w:val="1392"/>
          <w:jc w:val="center"/>
        </w:trPr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CD104D">
            <w:pPr>
              <w:pStyle w:val="Date"/>
              <w:spacing w:before="0"/>
            </w:pPr>
            <w:r>
              <w:t>25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26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PS3 due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27</w:t>
            </w:r>
          </w:p>
          <w:p w:rsidR="00E76B47" w:rsidRDefault="00292C07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Lec6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: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CRYPTOGRAPHY</w:t>
            </w:r>
          </w:p>
          <w:p w:rsidR="00292C07" w:rsidRPr="00184F10" w:rsidRDefault="00292C07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PS3 Solution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color w:val="600BB5"/>
                <w:sz w:val="16"/>
                <w:szCs w:val="16"/>
              </w:rPr>
            </w:pPr>
            <w:r w:rsidRPr="00184F10">
              <w:rPr>
                <w:rFonts w:ascii="Verdana" w:hAnsi="Verdana"/>
                <w:color w:val="600BB5"/>
                <w:sz w:val="16"/>
                <w:szCs w:val="16"/>
              </w:rPr>
              <w:t>PS4 out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28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Rec5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29</w:t>
            </w:r>
          </w:p>
          <w:p w:rsidR="00292C07" w:rsidRDefault="00292C07" w:rsidP="00292C0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Lec7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 xml:space="preserve">: 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GRAPH THEORY &amp; COLORING </w:t>
            </w:r>
          </w:p>
          <w:p w:rsidR="0091630F" w:rsidRPr="00184F10" w:rsidRDefault="0091630F" w:rsidP="00193FE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Pr="00184F10" w:rsidRDefault="0091630F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sz w:val="16"/>
                <w:szCs w:val="16"/>
              </w:rPr>
              <w:t>30</w:t>
            </w:r>
          </w:p>
          <w:p w:rsidR="0091630F" w:rsidRPr="00184F10" w:rsidRDefault="0091630F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Rec6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1630F" w:rsidRDefault="0091630F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MonthEnd2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</w:tbl>
    <w:p w:rsidR="00C24182" w:rsidRDefault="00C91E01" w:rsidP="00A71357">
      <w:pPr>
        <w:pStyle w:val="MonthYear"/>
        <w:spacing w:after="0"/>
      </w:pPr>
      <w:r>
        <w:lastRenderedPageBreak/>
        <w:t>October</w:t>
      </w:r>
      <w:r w:rsidR="00F67ADA">
        <w:t xml:space="preserve"> </w:t>
      </w:r>
      <w:r w:rsidR="000023C2">
        <w:t>2016</w:t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</w:tblPr>
      <w:tblGrid>
        <w:gridCol w:w="2048"/>
        <w:gridCol w:w="2053"/>
        <w:gridCol w:w="2057"/>
        <w:gridCol w:w="2054"/>
        <w:gridCol w:w="2057"/>
        <w:gridCol w:w="2057"/>
        <w:gridCol w:w="2054"/>
      </w:tblGrid>
      <w:tr w:rsidR="00C24182" w:rsidTr="00A56B39">
        <w:trPr>
          <w:trHeight w:val="288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Sunday</w:t>
            </w: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Monday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Tuesday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Wednesday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Thursday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Friday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0622C3" w:rsidP="00A71357">
            <w:pPr>
              <w:pStyle w:val="Day"/>
              <w:spacing w:before="0" w:after="0"/>
            </w:pPr>
            <w:r>
              <w:t>Saturda</w:t>
            </w:r>
            <w:r w:rsidR="00F67ADA">
              <w:t>y</w:t>
            </w:r>
          </w:p>
        </w:tc>
      </w:tr>
      <w:tr w:rsidR="00674790" w:rsidTr="00C86A6B">
        <w:trPr>
          <w:trHeight w:val="1392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Date"/>
              <w:spacing w:before="0"/>
            </w:pPr>
          </w:p>
          <w:p w:rsidR="00674790" w:rsidRDefault="0067479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MonthStart3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“Monday" 1 ""</w:instrText>
            </w:r>
            <w:r>
              <w:fldChar w:fldCharType="end"/>
            </w: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MonthStart3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  <w:p w:rsidR="00674790" w:rsidRDefault="00674790" w:rsidP="00A71357">
            <w:pPr>
              <w:pStyle w:val="CalendarText"/>
              <w:spacing w:before="0" w:after="0"/>
              <w:rPr>
                <w:color w:val="600BB5"/>
              </w:rPr>
            </w:pPr>
          </w:p>
          <w:p w:rsidR="00674790" w:rsidRDefault="00674790" w:rsidP="00A71357">
            <w:pPr>
              <w:pStyle w:val="CalendarText"/>
              <w:spacing w:before="0" w:after="0"/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MonthStart3 \@ dddd </w:instrText>
            </w:r>
            <w:r>
              <w:fldChar w:fldCharType="separate"/>
            </w:r>
            <w:r>
              <w:instrText>Thursday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  <w:p w:rsidR="00674790" w:rsidRDefault="00674790" w:rsidP="00A71357">
            <w:pPr>
              <w:pStyle w:val="CalendarText"/>
              <w:spacing w:before="0" w:after="0"/>
              <w:rPr>
                <w:color w:val="FF0000"/>
              </w:rPr>
            </w:pPr>
          </w:p>
          <w:p w:rsidR="00674790" w:rsidRDefault="00674790" w:rsidP="00A71357">
            <w:pPr>
              <w:pStyle w:val="CalendarText"/>
              <w:spacing w:before="0" w:after="0"/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CalendarText"/>
              <w:spacing w:before="0" w:after="0"/>
              <w:rPr>
                <w:color w:val="FF0000"/>
              </w:rPr>
            </w:pPr>
          </w:p>
          <w:p w:rsidR="00674790" w:rsidRDefault="00674790" w:rsidP="00A71357">
            <w:pPr>
              <w:pStyle w:val="CalendarText"/>
              <w:spacing w:before="0" w:after="0"/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Date"/>
              <w:spacing w:before="0"/>
            </w:pPr>
          </w:p>
          <w:p w:rsidR="00674790" w:rsidRPr="00332EE2" w:rsidRDefault="00674790" w:rsidP="00332EE2"/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CalendarText"/>
              <w:spacing w:before="0" w:after="0"/>
              <w:rPr>
                <w:color w:val="FF0000"/>
              </w:rPr>
            </w:pPr>
          </w:p>
          <w:p w:rsidR="00674790" w:rsidRDefault="00674790" w:rsidP="00A71357">
            <w:pPr>
              <w:pStyle w:val="CalendarText"/>
              <w:spacing w:before="0" w:after="0"/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74790" w:rsidRDefault="00674790" w:rsidP="00A71357">
            <w:pPr>
              <w:pStyle w:val="Date"/>
              <w:spacing w:before="0"/>
            </w:pPr>
            <w:r>
              <w:t>1</w:t>
            </w:r>
          </w:p>
        </w:tc>
      </w:tr>
      <w:tr w:rsidR="00A56B39" w:rsidTr="00C86A6B">
        <w:trPr>
          <w:trHeight w:val="1392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sz w:val="20"/>
                <w:szCs w:val="20"/>
              </w:rPr>
            </w:pPr>
            <w:r w:rsidRPr="00653896">
              <w:rPr>
                <w:sz w:val="20"/>
                <w:szCs w:val="20"/>
              </w:rPr>
              <w:t>2</w:t>
            </w:r>
          </w:p>
          <w:p w:rsidR="00A56B39" w:rsidRPr="00653896" w:rsidRDefault="00A56B39" w:rsidP="00957D03">
            <w:pPr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3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4 due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4</w:t>
            </w:r>
          </w:p>
          <w:p w:rsidR="006778FB" w:rsidRDefault="00292C07" w:rsidP="006778FB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Lec</w:t>
            </w:r>
            <w:r w:rsidR="002D04FC">
              <w:rPr>
                <w:rFonts w:ascii="Verdana" w:hAnsi="Verdana"/>
                <w:color w:val="FF0000"/>
                <w:sz w:val="16"/>
                <w:szCs w:val="16"/>
              </w:rPr>
              <w:t>8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hAnsi="Verdana"/>
                <w:color w:val="FF0000"/>
                <w:sz w:val="16"/>
                <w:szCs w:val="16"/>
              </w:rPr>
              <w:t>: M</w:t>
            </w:r>
            <w:r>
              <w:rPr>
                <w:rFonts w:ascii="Verdana" w:hAnsi="Verdana"/>
                <w:color w:val="FF0000"/>
                <w:sz w:val="16"/>
                <w:szCs w:val="16"/>
              </w:rPr>
              <w:t>ATCHING PROBLEMS</w:t>
            </w:r>
          </w:p>
          <w:p w:rsidR="00292C07" w:rsidRPr="00184F10" w:rsidRDefault="00292C07" w:rsidP="006778FB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6778FB" w:rsidRPr="00184F10" w:rsidRDefault="006778FB" w:rsidP="006778FB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4 solution</w:t>
            </w:r>
          </w:p>
          <w:p w:rsidR="006778FB" w:rsidRPr="00184F10" w:rsidRDefault="006778FB" w:rsidP="006778FB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5 out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5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Rec 7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6</w:t>
            </w:r>
          </w:p>
          <w:p w:rsidR="00292C07" w:rsidRPr="00184F10" w:rsidRDefault="00292C07" w:rsidP="00292C07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</w:t>
            </w:r>
            <w:r w:rsidR="002D04FC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9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C</w:t>
            </w:r>
            <w:r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OMMUNICATION NETWORKS</w:t>
            </w:r>
          </w:p>
          <w:p w:rsidR="006778FB" w:rsidRPr="00184F10" w:rsidRDefault="006778FB" w:rsidP="00292C07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7</w:t>
            </w:r>
          </w:p>
          <w:p w:rsidR="006778FB" w:rsidRDefault="006778FB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 w:cs="Arial"/>
                <w:color w:val="FF0000"/>
                <w:sz w:val="16"/>
                <w:szCs w:val="16"/>
              </w:rPr>
              <w:t>Rec 8</w:t>
            </w:r>
          </w:p>
          <w:p w:rsidR="009F342A" w:rsidRPr="00184F10" w:rsidRDefault="009F342A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Default="00A56B39" w:rsidP="00A71357">
            <w:pPr>
              <w:pStyle w:val="Date"/>
              <w:spacing w:before="0"/>
            </w:pPr>
            <w:r>
              <w:t>8</w:t>
            </w:r>
          </w:p>
        </w:tc>
      </w:tr>
      <w:tr w:rsidR="00A56B39" w:rsidTr="00C86A6B">
        <w:trPr>
          <w:trHeight w:val="1392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sz w:val="20"/>
                <w:szCs w:val="20"/>
              </w:rPr>
            </w:pPr>
            <w:r w:rsidRPr="00653896">
              <w:rPr>
                <w:sz w:val="20"/>
                <w:szCs w:val="20"/>
              </w:rPr>
              <w:t>9</w:t>
            </w: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10</w:t>
            </w:r>
          </w:p>
          <w:p w:rsidR="00A56B39" w:rsidRPr="00184F10" w:rsidRDefault="00A56B39" w:rsidP="00BB5515">
            <w:pPr>
              <w:pStyle w:val="CalendarText"/>
              <w:spacing w:before="0" w:after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Holiday</w:t>
            </w:r>
          </w:p>
          <w:p w:rsidR="00A56B39" w:rsidRPr="00184F10" w:rsidRDefault="00A56B39" w:rsidP="00A71357">
            <w:pPr>
              <w:pStyle w:val="CalendarText"/>
              <w:spacing w:before="0" w:after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11</w:t>
            </w:r>
          </w:p>
          <w:p w:rsidR="00A56B39" w:rsidRPr="00184F10" w:rsidRDefault="00A56B39" w:rsidP="00BB5515">
            <w:pPr>
              <w:pStyle w:val="CalendarText"/>
              <w:spacing w:before="0" w:after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Holiday</w:t>
            </w:r>
          </w:p>
          <w:p w:rsidR="00A56B39" w:rsidRPr="00184F10" w:rsidRDefault="00A56B39" w:rsidP="00A71357">
            <w:pPr>
              <w:pStyle w:val="CalendarText"/>
              <w:spacing w:before="0" w:after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i/>
                <w:sz w:val="16"/>
                <w:szCs w:val="16"/>
              </w:rPr>
            </w:pPr>
            <w:r w:rsidRPr="00184F10">
              <w:rPr>
                <w:rFonts w:ascii="Verdana" w:hAnsi="Verdana" w:cs="Arial"/>
                <w:i/>
                <w:sz w:val="16"/>
                <w:szCs w:val="16"/>
              </w:rPr>
              <w:t>12</w:t>
            </w:r>
          </w:p>
          <w:p w:rsidR="006778FB" w:rsidRDefault="006778FB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 w:cs="Arial"/>
                <w:color w:val="FF0000"/>
                <w:sz w:val="16"/>
                <w:szCs w:val="16"/>
              </w:rPr>
              <w:t>Rec 9</w:t>
            </w:r>
          </w:p>
          <w:p w:rsidR="00E76B47" w:rsidRPr="00184F10" w:rsidRDefault="00E76B47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</w:p>
          <w:p w:rsidR="006778FB" w:rsidRPr="00184F10" w:rsidRDefault="006778FB" w:rsidP="006778FB">
            <w:pPr>
              <w:rPr>
                <w:rFonts w:ascii="Verdana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hAnsi="Verdana" w:cs="Arial"/>
                <w:color w:val="7030A0"/>
                <w:sz w:val="16"/>
                <w:szCs w:val="16"/>
              </w:rPr>
              <w:t xml:space="preserve"> 5 due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184F10">
              <w:rPr>
                <w:rFonts w:ascii="Verdana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hAnsi="Verdana" w:cs="Arial"/>
                <w:color w:val="7030A0"/>
                <w:sz w:val="16"/>
                <w:szCs w:val="16"/>
              </w:rPr>
              <w:t xml:space="preserve"> 6 ou</w:t>
            </w:r>
            <w:r w:rsidRPr="00184F10">
              <w:rPr>
                <w:rFonts w:ascii="Verdana" w:hAnsi="Verdana" w:cs="Arial"/>
                <w:sz w:val="16"/>
                <w:szCs w:val="16"/>
              </w:rPr>
              <w:t>t</w:t>
            </w: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13</w:t>
            </w:r>
          </w:p>
          <w:p w:rsidR="00292C07" w:rsidRPr="00184F10" w:rsidRDefault="00292C07" w:rsidP="00292C07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</w:t>
            </w:r>
            <w:r w:rsidR="002D04FC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10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MORE </w:t>
            </w:r>
            <w:r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GRAPH THEORY</w:t>
            </w:r>
            <w: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 </w:t>
            </w:r>
          </w:p>
          <w:p w:rsidR="006778FB" w:rsidRPr="00184F10" w:rsidRDefault="006778FB" w:rsidP="006778FB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6778FB" w:rsidRPr="00184F10" w:rsidRDefault="006778FB" w:rsidP="006778FB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5 solution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14</w:t>
            </w:r>
          </w:p>
          <w:p w:rsidR="006778FB" w:rsidRPr="00184F10" w:rsidRDefault="00A0275D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 w:cs="Arial"/>
                <w:color w:val="FF0000"/>
                <w:sz w:val="16"/>
                <w:szCs w:val="16"/>
              </w:rPr>
              <w:t>Rec</w:t>
            </w:r>
            <w:r w:rsidR="006778FB" w:rsidRPr="00184F10">
              <w:rPr>
                <w:rFonts w:ascii="Verdana" w:hAnsi="Verdana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Default="00A56B39" w:rsidP="00A71357">
            <w:pPr>
              <w:pStyle w:val="Date"/>
              <w:spacing w:before="0"/>
            </w:pPr>
            <w:r>
              <w:t>15</w:t>
            </w:r>
          </w:p>
        </w:tc>
      </w:tr>
      <w:tr w:rsidR="00A56B39" w:rsidTr="00C86A6B">
        <w:trPr>
          <w:trHeight w:val="1392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sz w:val="20"/>
                <w:szCs w:val="20"/>
              </w:rPr>
            </w:pPr>
            <w:r w:rsidRPr="00653896">
              <w:rPr>
                <w:sz w:val="20"/>
                <w:szCs w:val="20"/>
              </w:rPr>
              <w:t>16</w:t>
            </w:r>
          </w:p>
          <w:p w:rsidR="00653896" w:rsidRPr="00653896" w:rsidRDefault="00653896" w:rsidP="00653896">
            <w:pPr>
              <w:rPr>
                <w:sz w:val="20"/>
                <w:szCs w:val="20"/>
              </w:rPr>
            </w:pP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17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A56B39" w:rsidRPr="00184F10" w:rsidRDefault="00A56B39" w:rsidP="00A71357">
            <w:pPr>
              <w:pStyle w:val="CalendarText"/>
              <w:spacing w:before="0" w:after="0"/>
              <w:rPr>
                <w:rFonts w:ascii="Verdana" w:hAnsi="Verdana" w:cs="Arial"/>
                <w:color w:val="600BB5"/>
                <w:sz w:val="16"/>
                <w:szCs w:val="16"/>
              </w:rPr>
            </w:pPr>
          </w:p>
          <w:p w:rsidR="00A56B39" w:rsidRPr="00184F10" w:rsidRDefault="00A56B39" w:rsidP="00A71357">
            <w:pPr>
              <w:pStyle w:val="CalendarText"/>
              <w:spacing w:before="0" w:after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18</w:t>
            </w:r>
          </w:p>
          <w:p w:rsidR="00653896" w:rsidRPr="00184F10" w:rsidRDefault="00A0275D" w:rsidP="00653896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Lec11</w:t>
            </w:r>
            <w:r w:rsidR="00292C07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  <w:r w:rsidR="00653896"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</w:t>
            </w:r>
            <w:r w:rsidR="00653896"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Relations, Partial orders, </w:t>
            </w:r>
            <w:smartTag w:uri="urn:schemas-microsoft-com:office:smarttags" w:element="stockticker">
              <w:r w:rsidR="00653896" w:rsidRPr="00184F10">
                <w:rPr>
                  <w:rFonts w:ascii="Verdana" w:eastAsia="Times New Roman" w:hAnsi="Verdana" w:cs="Arial"/>
                  <w:caps/>
                  <w:color w:val="FF0000"/>
                  <w:sz w:val="16"/>
                  <w:szCs w:val="16"/>
                </w:rPr>
                <w:t>and</w:t>
              </w:r>
            </w:smartTag>
            <w:r w:rsidR="00653896"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 scheduling</w:t>
            </w:r>
          </w:p>
          <w:p w:rsidR="00653896" w:rsidRPr="00184F10" w:rsidRDefault="00653896" w:rsidP="00653896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19</w:t>
            </w:r>
          </w:p>
          <w:p w:rsidR="006778FB" w:rsidRPr="00184F10" w:rsidRDefault="00A0275D" w:rsidP="006778FB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 w:cs="Arial"/>
                <w:color w:val="FF0000"/>
                <w:sz w:val="16"/>
                <w:szCs w:val="16"/>
              </w:rPr>
              <w:t>Rec</w:t>
            </w:r>
            <w:r w:rsidR="006778FB" w:rsidRPr="00184F10">
              <w:rPr>
                <w:rFonts w:ascii="Verdana" w:hAnsi="Verdana" w:cs="Arial"/>
                <w:color w:val="FF0000"/>
                <w:sz w:val="16"/>
                <w:szCs w:val="16"/>
              </w:rPr>
              <w:t>11</w:t>
            </w:r>
          </w:p>
          <w:p w:rsidR="006778FB" w:rsidRPr="00184F10" w:rsidRDefault="006778FB" w:rsidP="006778FB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20</w:t>
            </w:r>
          </w:p>
          <w:p w:rsidR="00292C07" w:rsidRDefault="00292C07" w:rsidP="00292C07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Lec12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: </w:t>
            </w:r>
            <w: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sums</w:t>
            </w:r>
          </w:p>
          <w:p w:rsidR="00292C07" w:rsidRDefault="00292C07" w:rsidP="00653896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</w:p>
          <w:p w:rsidR="002D04FC" w:rsidRPr="00184F10" w:rsidRDefault="002D04FC" w:rsidP="002D04FC">
            <w:pPr>
              <w:rPr>
                <w:rFonts w:ascii="Verdana" w:hAnsi="Verdana" w:cs="Arial"/>
                <w:color w:val="7030A0"/>
                <w:sz w:val="16"/>
                <w:szCs w:val="16"/>
              </w:rPr>
            </w:pPr>
            <w:proofErr w:type="spellStart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184F1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6 due</w:t>
            </w:r>
          </w:p>
          <w:p w:rsidR="00433E0D" w:rsidRPr="00184F10" w:rsidRDefault="00433E0D" w:rsidP="00653896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</w:p>
          <w:p w:rsidR="00653896" w:rsidRPr="00184F10" w:rsidRDefault="00653896" w:rsidP="00653896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184F10" w:rsidRDefault="00A56B39" w:rsidP="00A71357">
            <w:pPr>
              <w:pStyle w:val="Date"/>
              <w:spacing w:before="0"/>
              <w:rPr>
                <w:rFonts w:ascii="Verdana" w:hAnsi="Verdana" w:cs="Arial"/>
                <w:sz w:val="16"/>
                <w:szCs w:val="16"/>
              </w:rPr>
            </w:pPr>
            <w:r w:rsidRPr="00184F10">
              <w:rPr>
                <w:rFonts w:ascii="Verdana" w:hAnsi="Verdana" w:cs="Arial"/>
                <w:sz w:val="16"/>
                <w:szCs w:val="16"/>
              </w:rPr>
              <w:t>21</w:t>
            </w:r>
          </w:p>
          <w:p w:rsidR="00653896" w:rsidRDefault="00A0275D" w:rsidP="00653896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hAnsi="Verdana" w:cs="Arial"/>
                <w:color w:val="FF0000"/>
                <w:sz w:val="16"/>
                <w:szCs w:val="16"/>
              </w:rPr>
              <w:t>Rec</w:t>
            </w:r>
            <w:r w:rsidR="009F342A">
              <w:rPr>
                <w:rFonts w:ascii="Verdana" w:hAnsi="Verdana" w:cs="Arial"/>
                <w:color w:val="FF0000"/>
                <w:sz w:val="16"/>
                <w:szCs w:val="16"/>
              </w:rPr>
              <w:t>12</w:t>
            </w:r>
            <w:r w:rsidR="002D04FC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</w:t>
            </w:r>
            <w:r w:rsidR="002D04FC" w:rsidRPr="000205AD">
              <w:rPr>
                <w:rFonts w:ascii="Verdana" w:hAnsi="Verdana" w:cs="Arial"/>
                <w:color w:val="00B050"/>
                <w:sz w:val="16"/>
                <w:szCs w:val="16"/>
              </w:rPr>
              <w:t>(Study session)</w:t>
            </w:r>
          </w:p>
          <w:p w:rsidR="002D04FC" w:rsidRDefault="002D04FC" w:rsidP="00653896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6 solution</w:t>
            </w:r>
          </w:p>
          <w:p w:rsidR="002D04FC" w:rsidRPr="00184F10" w:rsidRDefault="002D04FC" w:rsidP="00653896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Default="00A56B39" w:rsidP="00A71357">
            <w:pPr>
              <w:pStyle w:val="Date"/>
              <w:spacing w:before="0"/>
            </w:pPr>
            <w:r>
              <w:t>22</w:t>
            </w:r>
          </w:p>
        </w:tc>
      </w:tr>
      <w:tr w:rsidR="00A56B39" w:rsidTr="00C86A6B">
        <w:trPr>
          <w:trHeight w:val="1392"/>
          <w:jc w:val="center"/>
        </w:trPr>
        <w:tc>
          <w:tcPr>
            <w:tcW w:w="20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sz w:val="20"/>
                <w:szCs w:val="20"/>
              </w:rPr>
            </w:pPr>
            <w:r w:rsidRPr="00653896">
              <w:rPr>
                <w:sz w:val="20"/>
                <w:szCs w:val="20"/>
              </w:rPr>
              <w:t>23</w:t>
            </w:r>
          </w:p>
        </w:tc>
        <w:tc>
          <w:tcPr>
            <w:tcW w:w="20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A0275D" w:rsidRDefault="00A56B39" w:rsidP="00A71357">
            <w:pPr>
              <w:pStyle w:val="Date"/>
              <w:spacing w:before="0"/>
              <w:rPr>
                <w:rFonts w:cs="Arial"/>
                <w:sz w:val="18"/>
                <w:szCs w:val="18"/>
              </w:rPr>
            </w:pPr>
            <w:r w:rsidRPr="00A0275D">
              <w:rPr>
                <w:rFonts w:cs="Arial"/>
                <w:sz w:val="18"/>
                <w:szCs w:val="18"/>
              </w:rPr>
              <w:t>24</w:t>
            </w:r>
          </w:p>
          <w:p w:rsidR="00292C07" w:rsidRPr="002D04FC" w:rsidRDefault="00292C07" w:rsidP="00292C07">
            <w:pPr>
              <w:rPr>
                <w:rFonts w:ascii="Verdana" w:eastAsia="Times New Roman" w:hAnsi="Verdana" w:cs="Arial"/>
                <w:color w:val="00B050"/>
                <w:sz w:val="16"/>
                <w:szCs w:val="16"/>
              </w:rPr>
            </w:pPr>
            <w:r w:rsidRPr="002D04FC">
              <w:rPr>
                <w:rFonts w:ascii="Verdana" w:eastAsia="Times New Roman" w:hAnsi="Verdana" w:cs="Arial"/>
                <w:color w:val="00B050"/>
                <w:sz w:val="16"/>
                <w:szCs w:val="16"/>
              </w:rPr>
              <w:t>Ice cream Study Session 7-9pm Akamai</w:t>
            </w:r>
          </w:p>
          <w:p w:rsidR="00292C07" w:rsidRPr="00184F10" w:rsidRDefault="00292C07" w:rsidP="00A0275D">
            <w:pPr>
              <w:rPr>
                <w:rFonts w:ascii="Verdana" w:hAnsi="Verdana"/>
                <w:color w:val="7030A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rFonts w:cs="Arial"/>
                <w:sz w:val="18"/>
                <w:szCs w:val="18"/>
              </w:rPr>
            </w:pPr>
            <w:r w:rsidRPr="00653896">
              <w:rPr>
                <w:rFonts w:cs="Arial"/>
                <w:sz w:val="18"/>
                <w:szCs w:val="18"/>
              </w:rPr>
              <w:t>25</w:t>
            </w:r>
          </w:p>
          <w:p w:rsidR="00653896" w:rsidRDefault="00292C07" w:rsidP="00653896">
            <w:pPr>
              <w:rPr>
                <w:rFonts w:cs="Arial"/>
                <w:color w:val="00B050"/>
                <w:sz w:val="18"/>
                <w:szCs w:val="18"/>
              </w:rPr>
            </w:pPr>
            <w:r w:rsidRPr="00292C07">
              <w:rPr>
                <w:rFonts w:cs="Arial"/>
                <w:color w:val="00B050"/>
                <w:sz w:val="18"/>
                <w:szCs w:val="18"/>
              </w:rPr>
              <w:t>IN CLASS MIDTERM</w:t>
            </w:r>
          </w:p>
          <w:p w:rsidR="00292C07" w:rsidRPr="00292C07" w:rsidRDefault="00292C07" w:rsidP="00653896">
            <w:pPr>
              <w:rPr>
                <w:rFonts w:cs="Arial"/>
                <w:color w:val="00B050"/>
                <w:sz w:val="18"/>
                <w:szCs w:val="18"/>
              </w:rPr>
            </w:pPr>
            <w:r>
              <w:rPr>
                <w:rFonts w:cs="Arial"/>
                <w:color w:val="00B050"/>
                <w:sz w:val="18"/>
                <w:szCs w:val="18"/>
              </w:rPr>
              <w:t>2:30-4:30</w:t>
            </w:r>
          </w:p>
          <w:p w:rsidR="00A56B39" w:rsidRPr="00653896" w:rsidRDefault="00A56B39" w:rsidP="008A41F7">
            <w:pPr>
              <w:pStyle w:val="CalendarText"/>
              <w:spacing w:before="0" w:after="0"/>
              <w:rPr>
                <w:rFonts w:cs="Arial"/>
                <w:color w:val="600BB5"/>
                <w:szCs w:val="18"/>
              </w:rPr>
            </w:pPr>
          </w:p>
          <w:p w:rsidR="00A56B39" w:rsidRPr="00653896" w:rsidRDefault="00A56B39" w:rsidP="00A71357">
            <w:pPr>
              <w:pStyle w:val="CalendarText"/>
              <w:spacing w:before="0" w:after="0"/>
              <w:rPr>
                <w:rFonts w:cs="Arial"/>
                <w:color w:val="FF0000"/>
                <w:szCs w:val="18"/>
              </w:rPr>
            </w:pPr>
          </w:p>
          <w:p w:rsidR="00A56B39" w:rsidRPr="00653896" w:rsidRDefault="00A56B39" w:rsidP="00A71357">
            <w:pPr>
              <w:pStyle w:val="CalendarText"/>
              <w:spacing w:before="0" w:after="0"/>
              <w:rPr>
                <w:rFonts w:cs="Arial"/>
                <w:color w:val="FF0000"/>
                <w:szCs w:val="18"/>
              </w:rPr>
            </w:pPr>
          </w:p>
          <w:p w:rsidR="00A56B39" w:rsidRPr="00653896" w:rsidRDefault="00A56B39" w:rsidP="00A71357">
            <w:pPr>
              <w:pStyle w:val="CalendarText"/>
              <w:spacing w:before="0" w:after="0"/>
              <w:rPr>
                <w:rFonts w:cs="Arial"/>
                <w:color w:val="FF0000"/>
                <w:szCs w:val="18"/>
              </w:rPr>
            </w:pPr>
          </w:p>
          <w:p w:rsidR="00A56B39" w:rsidRPr="00653896" w:rsidRDefault="00A56B39" w:rsidP="00A71357">
            <w:pPr>
              <w:pStyle w:val="CalendarText"/>
              <w:spacing w:before="0" w:after="0"/>
              <w:rPr>
                <w:rFonts w:cs="Arial"/>
                <w:szCs w:val="18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rFonts w:cs="Arial"/>
                <w:sz w:val="18"/>
                <w:szCs w:val="18"/>
              </w:rPr>
            </w:pPr>
            <w:r w:rsidRPr="00653896">
              <w:rPr>
                <w:rFonts w:cs="Arial"/>
                <w:sz w:val="18"/>
                <w:szCs w:val="18"/>
              </w:rPr>
              <w:t>26</w:t>
            </w:r>
          </w:p>
          <w:p w:rsidR="00653896" w:rsidRPr="00184F10" w:rsidRDefault="00A0275D" w:rsidP="00653896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Rec</w:t>
            </w:r>
            <w:r w:rsid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13</w:t>
            </w:r>
          </w:p>
          <w:p w:rsidR="00653896" w:rsidRDefault="00653896" w:rsidP="00653896">
            <w:pPr>
              <w:rPr>
                <w:rFonts w:cs="Arial"/>
                <w:sz w:val="18"/>
                <w:szCs w:val="18"/>
              </w:rPr>
            </w:pPr>
          </w:p>
          <w:p w:rsidR="002D04FC" w:rsidRPr="00184F10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7</w:t>
            </w:r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  <w:p w:rsidR="002D04FC" w:rsidRPr="00653896" w:rsidRDefault="002D04FC" w:rsidP="0065389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Default="00A56B39" w:rsidP="00A71357">
            <w:pPr>
              <w:pStyle w:val="Date"/>
              <w:spacing w:before="0"/>
              <w:rPr>
                <w:rFonts w:cs="Arial"/>
                <w:sz w:val="18"/>
                <w:szCs w:val="18"/>
              </w:rPr>
            </w:pPr>
            <w:r w:rsidRPr="00653896">
              <w:rPr>
                <w:rFonts w:cs="Arial"/>
                <w:sz w:val="18"/>
                <w:szCs w:val="18"/>
              </w:rPr>
              <w:t>27</w:t>
            </w:r>
          </w:p>
          <w:p w:rsidR="00A82662" w:rsidRPr="00184F10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</w:t>
            </w:r>
            <w:proofErr w:type="spellEnd"/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13 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(TL)</w:t>
            </w:r>
          </w:p>
          <w:p w:rsidR="00A82662" w:rsidRPr="00184F10" w:rsidRDefault="00A82662" w:rsidP="00A82662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SUMS </w:t>
            </w:r>
            <w:smartTag w:uri="urn:schemas-microsoft-com:office:smarttags" w:element="stockticker">
              <w:r w:rsidRPr="00184F10">
                <w:rPr>
                  <w:rFonts w:ascii="Verdana" w:eastAsia="Times New Roman" w:hAnsi="Verdana" w:cs="Arial"/>
                  <w:caps/>
                  <w:color w:val="FF0000"/>
                  <w:sz w:val="16"/>
                  <w:szCs w:val="16"/>
                </w:rPr>
                <w:t>AND</w:t>
              </w:r>
            </w:smartTag>
            <w:r w:rsidRPr="00184F1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 ASYMPTOTICS</w:t>
            </w:r>
          </w:p>
          <w:p w:rsidR="00A0275D" w:rsidRPr="00184F10" w:rsidRDefault="00A0275D" w:rsidP="00A0275D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A0275D" w:rsidRPr="00184F10" w:rsidRDefault="00A0275D" w:rsidP="00A0275D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A0275D" w:rsidRPr="00A0275D" w:rsidRDefault="00A0275D" w:rsidP="00292C07"/>
        </w:tc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Pr="00653896" w:rsidRDefault="00A56B39" w:rsidP="00A71357">
            <w:pPr>
              <w:pStyle w:val="Date"/>
              <w:spacing w:before="0"/>
              <w:rPr>
                <w:rFonts w:cs="Arial"/>
                <w:sz w:val="18"/>
                <w:szCs w:val="18"/>
              </w:rPr>
            </w:pPr>
            <w:r w:rsidRPr="00653896">
              <w:rPr>
                <w:rFonts w:cs="Arial"/>
                <w:sz w:val="18"/>
                <w:szCs w:val="18"/>
              </w:rPr>
              <w:t>28</w:t>
            </w:r>
          </w:p>
          <w:p w:rsidR="00653896" w:rsidRPr="00184F10" w:rsidRDefault="00A0275D" w:rsidP="00653896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Rec</w:t>
            </w:r>
            <w:r w:rsid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14</w:t>
            </w:r>
          </w:p>
          <w:p w:rsidR="00653896" w:rsidRPr="00653896" w:rsidRDefault="00653896" w:rsidP="0065389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56B39" w:rsidRDefault="00A56B39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MonthEnd3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  <w:r>
              <w:t>29</w:t>
            </w:r>
          </w:p>
        </w:tc>
      </w:tr>
    </w:tbl>
    <w:p w:rsidR="00C24182" w:rsidRDefault="00C91E01" w:rsidP="00A71357">
      <w:pPr>
        <w:pStyle w:val="MonthYear"/>
        <w:spacing w:after="0"/>
      </w:pPr>
      <w:r>
        <w:lastRenderedPageBreak/>
        <w:t>November</w:t>
      </w:r>
      <w:r w:rsidR="00F67ADA">
        <w:t xml:space="preserve"> </w:t>
      </w:r>
      <w:r w:rsidR="000023C2">
        <w:t>2016</w:t>
      </w:r>
    </w:p>
    <w:tbl>
      <w:tblPr>
        <w:tblW w:w="5005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2056"/>
        <w:gridCol w:w="2056"/>
        <w:gridCol w:w="2056"/>
        <w:gridCol w:w="2056"/>
        <w:gridCol w:w="2056"/>
        <w:gridCol w:w="2056"/>
      </w:tblGrid>
      <w:tr w:rsidR="00C24182" w:rsidTr="006C61A0">
        <w:trPr>
          <w:trHeight w:val="291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Sunday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Monday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Tuesday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Wednesday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Thursday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Friday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bottom"/>
          </w:tcPr>
          <w:p w:rsidR="00C24182" w:rsidRDefault="005D62DF" w:rsidP="00A71357">
            <w:pPr>
              <w:pStyle w:val="Day"/>
              <w:spacing w:before="0" w:after="0"/>
            </w:pPr>
            <w:r>
              <w:t>Saturday</w:t>
            </w:r>
          </w:p>
        </w:tc>
      </w:tr>
      <w:tr w:rsidR="00350AFD" w:rsidTr="00A56B39">
        <w:trPr>
          <w:trHeight w:val="1433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2D04FC" w:rsidP="007F57D4">
            <w:r>
              <w:t>30</w:t>
            </w:r>
          </w:p>
          <w:p w:rsidR="00350AFD" w:rsidRPr="007F57D4" w:rsidRDefault="00350AFD" w:rsidP="007F57D4"/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2D04FC" w:rsidRDefault="002D04FC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31</w:t>
            </w:r>
          </w:p>
          <w:p w:rsidR="002D04FC" w:rsidRDefault="002D04FC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</w:p>
          <w:p w:rsidR="002D04FC" w:rsidRPr="00005BA0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7</w:t>
            </w:r>
            <w:r w:rsidRPr="00005BA0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due</w:t>
            </w:r>
          </w:p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DocVariable MonthStart4 \@ dddd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sz w:val="16"/>
                <w:szCs w:val="16"/>
              </w:rPr>
              <w:instrText>Sunday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 “Tuesday" 1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=A2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sz w:val="16"/>
                <w:szCs w:val="16"/>
              </w:rPr>
              <w:instrText>0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&lt;&gt; 0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=A2+1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sz w:val="16"/>
                <w:szCs w:val="16"/>
              </w:rPr>
              <w:instrText>2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""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84F10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</w:t>
            </w:r>
          </w:p>
          <w:p w:rsidR="00A82662" w:rsidRPr="00184F10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Lec14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(TL)</w:t>
            </w:r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: DIVIDE </w:t>
            </w:r>
            <w:smartTag w:uri="urn:schemas-microsoft-com:office:smarttags" w:element="stockticker">
              <w:r w:rsidRPr="00184F10">
                <w:rPr>
                  <w:rFonts w:ascii="Verdana" w:eastAsia="Times New Roman" w:hAnsi="Verdana" w:cs="Arial"/>
                  <w:color w:val="FF0000"/>
                  <w:sz w:val="16"/>
                  <w:szCs w:val="16"/>
                </w:rPr>
                <w:t>AND</w:t>
              </w:r>
            </w:smartTag>
            <w:r w:rsidRPr="00184F1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CONQUER RECURRENCES </w:t>
            </w: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7</w:t>
            </w:r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8</w:t>
            </w:r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  <w:p w:rsidR="00184F10" w:rsidRDefault="00184F10" w:rsidP="00184F10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350AFD" w:rsidRPr="009F342A" w:rsidRDefault="00350AFD" w:rsidP="00184F10">
            <w:pPr>
              <w:pStyle w:val="Date"/>
              <w:spacing w:before="0"/>
              <w:rPr>
                <w:rFonts w:ascii="Verdana" w:hAnsi="Verdana"/>
                <w:color w:val="7030A0"/>
                <w:sz w:val="16"/>
                <w:szCs w:val="16"/>
              </w:rPr>
            </w:pP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DocVariable MonthStart4 \@ dddd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>Sunday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= “Wednesday" 1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=B2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color w:val="7030A0"/>
                <w:sz w:val="16"/>
                <w:szCs w:val="16"/>
              </w:rPr>
              <w:instrText>0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&lt;&gt; 0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=B2+1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color w:val="7030A0"/>
                <w:sz w:val="16"/>
                <w:szCs w:val="16"/>
              </w:rPr>
              <w:instrText>3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instrText xml:space="preserve"> "" </w:instrText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color w:val="7030A0"/>
                <w:sz w:val="16"/>
                <w:szCs w:val="16"/>
              </w:rPr>
              <w:fldChar w:fldCharType="end"/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DocVariable MonthStart4 \@ dddd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sz w:val="16"/>
                <w:szCs w:val="16"/>
              </w:rPr>
              <w:instrText>Sunday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 “Thursday" 1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=C2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sz w:val="16"/>
                <w:szCs w:val="16"/>
              </w:rPr>
              <w:instrText>0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&lt;&gt; 0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=C2+1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separate"/>
            </w:r>
            <w:r w:rsidRPr="009F342A">
              <w:rPr>
                <w:rFonts w:ascii="Verdana" w:hAnsi="Verdana"/>
                <w:noProof/>
                <w:sz w:val="16"/>
                <w:szCs w:val="16"/>
              </w:rPr>
              <w:instrText>4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instrText xml:space="preserve"> "" </w:instrText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fldChar w:fldCharType="end"/>
            </w:r>
            <w:r w:rsidRPr="009F342A">
              <w:rPr>
                <w:rFonts w:ascii="Verdana" w:hAnsi="Verdana"/>
                <w:sz w:val="16"/>
                <w:szCs w:val="16"/>
              </w:rPr>
              <w:t>2</w:t>
            </w:r>
          </w:p>
          <w:p w:rsidR="00184F10" w:rsidRPr="009F342A" w:rsidRDefault="00184F10" w:rsidP="00184F10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Rec</w:t>
            </w:r>
            <w:r w:rsidR="009F342A"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15</w:t>
            </w:r>
          </w:p>
          <w:p w:rsidR="00184F10" w:rsidRPr="009F342A" w:rsidRDefault="00184F10" w:rsidP="00184F1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3</w:t>
            </w:r>
          </w:p>
          <w:p w:rsidR="00A82662" w:rsidRPr="009F342A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Lec15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(TL)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 LINEAR RECURRENCES</w:t>
            </w:r>
          </w:p>
          <w:p w:rsidR="00184F10" w:rsidRPr="009F342A" w:rsidRDefault="00184F10" w:rsidP="00184F10">
            <w:pPr>
              <w:rPr>
                <w:rFonts w:ascii="Verdana" w:hAnsi="Verdana"/>
                <w:sz w:val="16"/>
                <w:szCs w:val="16"/>
              </w:rPr>
            </w:pPr>
          </w:p>
          <w:p w:rsidR="00184F10" w:rsidRPr="009F342A" w:rsidRDefault="00184F10" w:rsidP="00184F10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4</w:t>
            </w:r>
          </w:p>
          <w:p w:rsidR="00184F10" w:rsidRPr="009F342A" w:rsidRDefault="009F342A" w:rsidP="00184F10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Rec16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</w:pPr>
            <w:r>
              <w:t>5</w:t>
            </w:r>
          </w:p>
        </w:tc>
      </w:tr>
      <w:tr w:rsidR="00350AFD" w:rsidTr="00A56B39">
        <w:trPr>
          <w:trHeight w:val="1433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957D03">
            <w:pPr>
              <w:pStyle w:val="Date"/>
              <w:spacing w:before="0"/>
            </w:pPr>
            <w:r>
              <w:t>6</w:t>
            </w:r>
          </w:p>
          <w:p w:rsidR="00350AFD" w:rsidRDefault="00350AFD" w:rsidP="00A71357">
            <w:pPr>
              <w:pStyle w:val="CalendarText"/>
              <w:spacing w:before="0" w:after="0"/>
            </w:pPr>
          </w:p>
          <w:p w:rsidR="00350AFD" w:rsidRPr="00957D03" w:rsidRDefault="00350AFD" w:rsidP="00A71357">
            <w:pPr>
              <w:pStyle w:val="CalendarText"/>
              <w:spacing w:before="0" w:after="0"/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84F10" w:rsidRPr="009F342A" w:rsidRDefault="00350AFD" w:rsidP="00184F10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7</w:t>
            </w:r>
          </w:p>
          <w:p w:rsidR="00184F10" w:rsidRPr="009F342A" w:rsidRDefault="002D04FC" w:rsidP="00184F10">
            <w:pPr>
              <w:rPr>
                <w:rFonts w:ascii="Verdana" w:hAnsi="Verdana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hAnsi="Verdana"/>
                <w:color w:val="7030A0"/>
                <w:sz w:val="16"/>
                <w:szCs w:val="16"/>
              </w:rPr>
              <w:t xml:space="preserve"> 8</w:t>
            </w:r>
            <w:r w:rsidR="00184F10" w:rsidRPr="009F342A">
              <w:rPr>
                <w:rFonts w:ascii="Verdana" w:hAnsi="Verdana"/>
                <w:color w:val="7030A0"/>
                <w:sz w:val="16"/>
                <w:szCs w:val="16"/>
              </w:rPr>
              <w:t xml:space="preserve"> due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8</w:t>
            </w:r>
          </w:p>
          <w:p w:rsidR="00184F10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Lec16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COUNTING RULES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1</w:t>
            </w:r>
          </w:p>
          <w:p w:rsidR="002D04FC" w:rsidRDefault="002D04FC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8</w:t>
            </w:r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2D04FC" w:rsidRPr="009F342A" w:rsidRDefault="002D04FC" w:rsidP="002D04FC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9</w:t>
            </w:r>
            <w:r w:rsidRPr="009F342A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  <w:p w:rsidR="002D04FC" w:rsidRPr="009F342A" w:rsidRDefault="002D04FC" w:rsidP="00A8266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9</w:t>
            </w:r>
          </w:p>
          <w:p w:rsidR="00184F10" w:rsidRPr="00E76B47" w:rsidRDefault="009F342A" w:rsidP="00184F10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E76B47">
              <w:rPr>
                <w:rFonts w:ascii="Verdana" w:hAnsi="Verdana"/>
                <w:color w:val="FF0000"/>
                <w:sz w:val="16"/>
                <w:szCs w:val="16"/>
              </w:rPr>
              <w:t>Rec17</w:t>
            </w: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10</w:t>
            </w:r>
          </w:p>
          <w:p w:rsidR="00A82662" w:rsidRPr="009F342A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7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COUNTING RULES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2</w:t>
            </w:r>
          </w:p>
          <w:p w:rsidR="00184F10" w:rsidRPr="009F342A" w:rsidRDefault="00184F10" w:rsidP="00184F10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184F10" w:rsidRPr="009F342A" w:rsidRDefault="00184F10" w:rsidP="00184F10">
            <w:pPr>
              <w:rPr>
                <w:rFonts w:ascii="Verdana" w:hAnsi="Verdana"/>
                <w:sz w:val="16"/>
                <w:szCs w:val="16"/>
              </w:rPr>
            </w:pP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color w:val="00B050"/>
                <w:sz w:val="16"/>
                <w:szCs w:val="16"/>
              </w:rPr>
            </w:pP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 xml:space="preserve">11 </w:t>
            </w:r>
          </w:p>
          <w:p w:rsidR="00350AFD" w:rsidRPr="009F342A" w:rsidRDefault="00350AFD" w:rsidP="00835D9E">
            <w:pPr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Holiday</w:t>
            </w: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350AFD" w:rsidRPr="009F342A" w:rsidRDefault="00350AFD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</w:pPr>
            <w:r>
              <w:t>12</w:t>
            </w:r>
          </w:p>
        </w:tc>
      </w:tr>
      <w:tr w:rsidR="00350AFD" w:rsidTr="00A56B39">
        <w:trPr>
          <w:trHeight w:val="1433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</w:pPr>
            <w:r>
              <w:t>13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14</w:t>
            </w:r>
          </w:p>
          <w:p w:rsidR="00005BA0" w:rsidRPr="00005BA0" w:rsidRDefault="002D04FC" w:rsidP="00005BA0">
            <w:pPr>
              <w:rPr>
                <w:rFonts w:ascii="Verdana" w:hAnsi="Verdana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hAnsi="Verdana"/>
                <w:color w:val="7030A0"/>
                <w:sz w:val="16"/>
                <w:szCs w:val="16"/>
              </w:rPr>
              <w:t xml:space="preserve"> 9</w:t>
            </w:r>
            <w:r w:rsidR="00005BA0" w:rsidRPr="00005BA0">
              <w:rPr>
                <w:rFonts w:ascii="Verdana" w:hAnsi="Verdana"/>
                <w:color w:val="7030A0"/>
                <w:sz w:val="16"/>
                <w:szCs w:val="16"/>
              </w:rPr>
              <w:t xml:space="preserve"> due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15</w:t>
            </w:r>
          </w:p>
          <w:p w:rsidR="00A82662" w:rsidRPr="009F342A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8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(AM)</w:t>
            </w: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:</w:t>
            </w:r>
          </w:p>
          <w:p w:rsidR="00A82662" w:rsidRPr="009F342A" w:rsidRDefault="00A82662" w:rsidP="00A82662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COUNTING RULES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3</w:t>
            </w:r>
          </w:p>
          <w:p w:rsidR="00005BA0" w:rsidRDefault="00005BA0" w:rsidP="00005BA0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005BA0" w:rsidRPr="00E76B47" w:rsidRDefault="002D04FC" w:rsidP="00005BA0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9</w:t>
            </w:r>
            <w:r w:rsidR="00005BA0" w:rsidRPr="00E76B47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005BA0" w:rsidRPr="00005BA0" w:rsidRDefault="002D04FC" w:rsidP="00005BA0"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10</w:t>
            </w:r>
            <w:r w:rsidR="00005BA0" w:rsidRPr="00E76B47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16</w:t>
            </w:r>
          </w:p>
          <w:p w:rsidR="00184F10" w:rsidRPr="009F342A" w:rsidRDefault="00184F10" w:rsidP="00184F10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</w:t>
            </w:r>
            <w:r w:rsidR="009F342A" w:rsidRPr="009F342A">
              <w:rPr>
                <w:rFonts w:ascii="Verdana" w:hAnsi="Verdana"/>
                <w:color w:val="FF0000"/>
                <w:sz w:val="16"/>
                <w:szCs w:val="16"/>
              </w:rPr>
              <w:t>18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17</w:t>
            </w:r>
          </w:p>
          <w:p w:rsidR="008C38CC" w:rsidRPr="009F342A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Lec1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9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(TL): </w:t>
            </w:r>
            <w:r w:rsidRPr="009F342A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Intro to</w:t>
            </w:r>
          </w:p>
          <w:p w:rsidR="008C38CC" w:rsidRPr="009F342A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9F342A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Probability</w:t>
            </w:r>
          </w:p>
          <w:p w:rsidR="00193FE7" w:rsidRPr="00E76B47" w:rsidRDefault="00193FE7" w:rsidP="00E76B47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</w:p>
          <w:p w:rsidR="00E76B47" w:rsidRPr="00E76B47" w:rsidRDefault="00E76B47" w:rsidP="00E76B47"/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Pr="009F342A" w:rsidRDefault="00350AFD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18</w:t>
            </w:r>
          </w:p>
          <w:p w:rsidR="009F342A" w:rsidRDefault="009F342A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Rec19</w:t>
            </w:r>
          </w:p>
          <w:p w:rsidR="00193FE7" w:rsidRPr="009F342A" w:rsidRDefault="00193FE7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350AFD" w:rsidRDefault="00350AFD" w:rsidP="00A71357">
            <w:pPr>
              <w:pStyle w:val="Date"/>
              <w:spacing w:before="0"/>
            </w:pPr>
            <w:r>
              <w:t>19</w:t>
            </w:r>
          </w:p>
        </w:tc>
      </w:tr>
      <w:tr w:rsidR="00C8786E" w:rsidTr="00A56B39">
        <w:trPr>
          <w:trHeight w:val="1433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</w:pPr>
            <w:r>
              <w:t>20</w:t>
            </w:r>
          </w:p>
          <w:p w:rsidR="00C8786E" w:rsidRDefault="00C8786E" w:rsidP="00A71357">
            <w:pPr>
              <w:pStyle w:val="CalendarText"/>
              <w:spacing w:before="0" w:after="0"/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7F57D4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21</w:t>
            </w:r>
          </w:p>
          <w:p w:rsidR="00193FE7" w:rsidRPr="00193FE7" w:rsidRDefault="002D04FC" w:rsidP="00193FE7">
            <w:pPr>
              <w:rPr>
                <w:rFonts w:ascii="Verdana" w:hAnsi="Verdana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hAnsi="Verdana"/>
                <w:color w:val="7030A0"/>
                <w:sz w:val="16"/>
                <w:szCs w:val="16"/>
              </w:rPr>
              <w:t xml:space="preserve"> 10</w:t>
            </w:r>
            <w:r w:rsidR="00193FE7" w:rsidRPr="00193FE7">
              <w:rPr>
                <w:rFonts w:ascii="Verdana" w:hAnsi="Verdana"/>
                <w:color w:val="7030A0"/>
                <w:sz w:val="16"/>
                <w:szCs w:val="16"/>
              </w:rPr>
              <w:t xml:space="preserve"> due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22</w:t>
            </w:r>
          </w:p>
          <w:p w:rsidR="008C38CC" w:rsidRPr="00005BA0" w:rsidRDefault="000205AD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Lec20</w:t>
            </w:r>
            <w:r w:rsidR="008C38CC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="008C38CC" w:rsidRPr="00005BA0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 w:rsidR="008C38CC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): </w:t>
            </w:r>
            <w:r w:rsidR="008C38CC" w:rsidRPr="00005BA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Conditional</w:t>
            </w:r>
          </w:p>
          <w:p w:rsidR="008C38CC" w:rsidRPr="00005BA0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005BA0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Probability</w:t>
            </w:r>
          </w:p>
          <w:p w:rsidR="00432BEF" w:rsidRDefault="00432BEF" w:rsidP="00432BEF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432BEF" w:rsidRPr="00432BEF" w:rsidRDefault="002D04FC" w:rsidP="00432BE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10</w:t>
            </w:r>
            <w:r w:rsidR="00432BEF"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432BEF" w:rsidRPr="00432BEF" w:rsidRDefault="002D04FC" w:rsidP="00432BE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11</w:t>
            </w:r>
            <w:r w:rsidR="00432BEF"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  <w:p w:rsidR="00432BEF" w:rsidRPr="00432BEF" w:rsidRDefault="00432BEF" w:rsidP="00432BEF"/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 xml:space="preserve"> </w:t>
            </w:r>
          </w:p>
          <w:p w:rsidR="00C8786E" w:rsidRPr="009F342A" w:rsidRDefault="00C8786E" w:rsidP="00835D9E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9F342A" w:rsidRPr="009F342A" w:rsidRDefault="00C8786E" w:rsidP="009F342A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23</w:t>
            </w:r>
          </w:p>
          <w:p w:rsidR="009F342A" w:rsidRPr="009F342A" w:rsidRDefault="009F342A" w:rsidP="009F342A">
            <w:pPr>
              <w:pStyle w:val="Date"/>
              <w:spacing w:before="0"/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Rec20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Pr="009F342A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24</w:t>
            </w:r>
          </w:p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color w:val="auto"/>
                <w:sz w:val="16"/>
                <w:szCs w:val="16"/>
              </w:rPr>
            </w:pPr>
            <w:r w:rsidRPr="009F342A">
              <w:rPr>
                <w:rFonts w:ascii="Verdana" w:hAnsi="Verdana"/>
                <w:color w:val="auto"/>
                <w:sz w:val="16"/>
                <w:szCs w:val="16"/>
              </w:rPr>
              <w:t>Holiday</w:t>
            </w:r>
          </w:p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Pr="009F342A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25</w:t>
            </w:r>
          </w:p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color w:val="auto"/>
                <w:sz w:val="16"/>
                <w:szCs w:val="16"/>
              </w:rPr>
            </w:pPr>
            <w:r w:rsidRPr="009F342A">
              <w:rPr>
                <w:rFonts w:ascii="Verdana" w:hAnsi="Verdana"/>
                <w:color w:val="auto"/>
                <w:sz w:val="16"/>
                <w:szCs w:val="16"/>
              </w:rPr>
              <w:t>Holiday</w:t>
            </w:r>
          </w:p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</w:pPr>
            <w:r>
              <w:t>26</w:t>
            </w:r>
          </w:p>
        </w:tc>
      </w:tr>
      <w:tr w:rsidR="00C8786E" w:rsidTr="00A56B39">
        <w:trPr>
          <w:trHeight w:val="1433"/>
          <w:jc w:val="center"/>
        </w:trPr>
        <w:tc>
          <w:tcPr>
            <w:tcW w:w="209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</w:pPr>
            <w:r>
              <w:t>27</w:t>
            </w:r>
          </w:p>
          <w:p w:rsidR="00C8786E" w:rsidRDefault="00C8786E" w:rsidP="006C61A0"/>
          <w:p w:rsidR="00C8786E" w:rsidRPr="006C61A0" w:rsidRDefault="00C8786E" w:rsidP="006C61A0"/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28</w:t>
            </w:r>
          </w:p>
          <w:p w:rsidR="00432BEF" w:rsidRPr="00432BEF" w:rsidRDefault="0032468F" w:rsidP="00432BEF">
            <w:pPr>
              <w:rPr>
                <w:rFonts w:ascii="Verdana" w:hAnsi="Verdana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hAnsi="Verdana"/>
                <w:color w:val="7030A0"/>
                <w:sz w:val="16"/>
                <w:szCs w:val="16"/>
              </w:rPr>
              <w:t xml:space="preserve"> 11</w:t>
            </w:r>
            <w:r w:rsidR="00432BEF" w:rsidRPr="00432BEF">
              <w:rPr>
                <w:rFonts w:ascii="Verdana" w:hAnsi="Verdana"/>
                <w:color w:val="7030A0"/>
                <w:sz w:val="16"/>
                <w:szCs w:val="16"/>
              </w:rPr>
              <w:t xml:space="preserve"> due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29</w:t>
            </w:r>
          </w:p>
          <w:p w:rsidR="008C38CC" w:rsidRPr="00E76B47" w:rsidRDefault="008C38CC" w:rsidP="008C38CC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Lec2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1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Pr="00E76B47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):</w:t>
            </w:r>
          </w:p>
          <w:p w:rsidR="008C38CC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E76B47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Independence</w:t>
            </w:r>
          </w:p>
          <w:p w:rsidR="0032468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</w:p>
          <w:p w:rsidR="0032468F" w:rsidRPr="00432BE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11</w:t>
            </w:r>
            <w:r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32468F" w:rsidRPr="00432BE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12</w:t>
            </w:r>
            <w:r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out</w:t>
            </w:r>
          </w:p>
          <w:p w:rsidR="00432BEF" w:rsidRPr="00432BEF" w:rsidRDefault="00432BEF" w:rsidP="008C38CC"/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30</w:t>
            </w:r>
          </w:p>
          <w:p w:rsidR="009F342A" w:rsidRPr="009F342A" w:rsidRDefault="009F342A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Rec21</w:t>
            </w: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Pr="009F342A" w:rsidRDefault="00C8786E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color w:val="FF0000"/>
                <w:sz w:val="16"/>
                <w:szCs w:val="16"/>
              </w:rPr>
            </w:pPr>
          </w:p>
          <w:p w:rsidR="00C8786E" w:rsidRPr="009F342A" w:rsidRDefault="00C8786E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C8786E" w:rsidRDefault="00C8786E" w:rsidP="00A71357">
            <w:pPr>
              <w:pStyle w:val="Date"/>
              <w:spacing w:before="0"/>
            </w:pPr>
          </w:p>
        </w:tc>
      </w:tr>
    </w:tbl>
    <w:p w:rsidR="00C24182" w:rsidRDefault="00741ABB" w:rsidP="00A71357">
      <w:pPr>
        <w:pStyle w:val="MonthYear"/>
        <w:spacing w:after="0"/>
      </w:pPr>
      <w:r>
        <w:lastRenderedPageBreak/>
        <w:t>Dece</w:t>
      </w:r>
      <w:r w:rsidR="00C91E01">
        <w:t>mber</w:t>
      </w:r>
      <w:r w:rsidR="00F67ADA">
        <w:t xml:space="preserve"> </w:t>
      </w:r>
      <w:r w:rsidR="001B0B43">
        <w:t>2016</w:t>
      </w:r>
    </w:p>
    <w:tbl>
      <w:tblPr>
        <w:tblW w:w="500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47"/>
        <w:gridCol w:w="2054"/>
        <w:gridCol w:w="2057"/>
        <w:gridCol w:w="2054"/>
        <w:gridCol w:w="2057"/>
        <w:gridCol w:w="2057"/>
        <w:gridCol w:w="2054"/>
      </w:tblGrid>
      <w:tr w:rsidR="00C24182" w:rsidTr="006C61A0">
        <w:trPr>
          <w:trHeight w:val="288"/>
          <w:jc w:val="center"/>
        </w:trPr>
        <w:tc>
          <w:tcPr>
            <w:tcW w:w="2080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Sunday</w:t>
            </w:r>
          </w:p>
        </w:tc>
        <w:tc>
          <w:tcPr>
            <w:tcW w:w="2087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Monday</w:t>
            </w:r>
          </w:p>
        </w:tc>
        <w:tc>
          <w:tcPr>
            <w:tcW w:w="2091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Tuesday</w:t>
            </w:r>
          </w:p>
        </w:tc>
        <w:tc>
          <w:tcPr>
            <w:tcW w:w="2088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Wednesday</w:t>
            </w:r>
          </w:p>
        </w:tc>
        <w:tc>
          <w:tcPr>
            <w:tcW w:w="2091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Thursday</w:t>
            </w:r>
          </w:p>
        </w:tc>
        <w:tc>
          <w:tcPr>
            <w:tcW w:w="2091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Friday</w:t>
            </w:r>
          </w:p>
        </w:tc>
        <w:tc>
          <w:tcPr>
            <w:tcW w:w="2088" w:type="dxa"/>
            <w:shd w:val="clear" w:color="auto" w:fill="auto"/>
            <w:vAlign w:val="bottom"/>
          </w:tcPr>
          <w:p w:rsidR="00C24182" w:rsidRDefault="00D444A0" w:rsidP="00A71357">
            <w:pPr>
              <w:pStyle w:val="Day"/>
              <w:spacing w:before="0" w:after="0"/>
            </w:pPr>
            <w:r>
              <w:t>Saturday</w:t>
            </w:r>
          </w:p>
        </w:tc>
      </w:tr>
      <w:tr w:rsidR="00BD43F0" w:rsidTr="00A56B39">
        <w:trPr>
          <w:trHeight w:val="1356"/>
          <w:jc w:val="center"/>
        </w:trPr>
        <w:tc>
          <w:tcPr>
            <w:tcW w:w="2080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</w:p>
          <w:p w:rsidR="00BD43F0" w:rsidRDefault="00BD43F0" w:rsidP="00A71357">
            <w:pPr>
              <w:pStyle w:val="Date"/>
              <w:spacing w:before="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MonthStart5 \@ dddd </w:instrText>
            </w:r>
            <w:r>
              <w:fldChar w:fldCharType="separate"/>
            </w:r>
            <w:r>
              <w:instrText>Tuesday</w:instrText>
            </w:r>
            <w:r>
              <w:fldChar w:fldCharType="end"/>
            </w:r>
            <w:r>
              <w:instrText xml:space="preserve"> = “Monday" 1 ""</w:instrText>
            </w:r>
            <w:r>
              <w:fldChar w:fldCharType="end"/>
            </w:r>
          </w:p>
        </w:tc>
        <w:tc>
          <w:tcPr>
            <w:tcW w:w="2087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</w:t>
            </w:r>
          </w:p>
          <w:p w:rsidR="008C38CC" w:rsidRPr="00432BEF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Lec2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2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Pr="00432BEF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): </w:t>
            </w:r>
            <w:r w:rsidRPr="00432BEF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Random Variables</w:t>
            </w:r>
          </w:p>
          <w:p w:rsidR="00432BEF" w:rsidRDefault="00432BEF" w:rsidP="00432BEF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</w:p>
          <w:p w:rsidR="00432BEF" w:rsidRPr="00432BEF" w:rsidRDefault="00432BEF" w:rsidP="00432BE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12 solution</w:t>
            </w:r>
          </w:p>
          <w:p w:rsidR="00432BEF" w:rsidRDefault="00432BEF" w:rsidP="00432BEF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</w:p>
          <w:p w:rsidR="00432BEF" w:rsidRDefault="00432BEF" w:rsidP="00432BEF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</w:p>
          <w:p w:rsidR="00BD43F0" w:rsidRPr="009F342A" w:rsidRDefault="00BD43F0" w:rsidP="00432BE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</w:t>
            </w:r>
          </w:p>
          <w:p w:rsidR="009F342A" w:rsidRPr="009F342A" w:rsidRDefault="009F342A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Rec22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3</w:t>
            </w:r>
          </w:p>
          <w:p w:rsidR="00BD43F0" w:rsidRPr="001B0B43" w:rsidRDefault="00BD43F0" w:rsidP="001B0B43"/>
        </w:tc>
      </w:tr>
      <w:tr w:rsidR="00BD43F0" w:rsidTr="00A56B39">
        <w:trPr>
          <w:trHeight w:val="1356"/>
          <w:jc w:val="center"/>
        </w:trPr>
        <w:tc>
          <w:tcPr>
            <w:tcW w:w="2080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4</w:t>
            </w:r>
          </w:p>
          <w:p w:rsidR="00BD43F0" w:rsidRDefault="00BD43F0" w:rsidP="00A71357">
            <w:pPr>
              <w:pStyle w:val="Date"/>
              <w:spacing w:before="0"/>
            </w:pPr>
            <w:r>
              <w:t xml:space="preserve">                                   </w:t>
            </w:r>
          </w:p>
        </w:tc>
        <w:tc>
          <w:tcPr>
            <w:tcW w:w="2087" w:type="dxa"/>
            <w:shd w:val="clear" w:color="auto" w:fill="auto"/>
          </w:tcPr>
          <w:p w:rsidR="00BD43F0" w:rsidRDefault="00BD43F0" w:rsidP="00A71357">
            <w:pPr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5</w:t>
            </w:r>
          </w:p>
          <w:p w:rsidR="0032468F" w:rsidRPr="00432BEF" w:rsidRDefault="0032468F" w:rsidP="0032468F">
            <w:proofErr w:type="spellStart"/>
            <w:r>
              <w:rPr>
                <w:rFonts w:ascii="Verdana" w:hAnsi="Verdana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hAnsi="Verdana"/>
                <w:color w:val="7030A0"/>
                <w:sz w:val="16"/>
                <w:szCs w:val="16"/>
              </w:rPr>
              <w:t xml:space="preserve"> 12</w:t>
            </w:r>
            <w:r w:rsidRPr="00432BEF">
              <w:rPr>
                <w:rFonts w:ascii="Verdana" w:hAnsi="Verdana"/>
                <w:color w:val="7030A0"/>
                <w:sz w:val="16"/>
                <w:szCs w:val="16"/>
              </w:rPr>
              <w:t xml:space="preserve"> due</w:t>
            </w:r>
          </w:p>
          <w:p w:rsidR="0032468F" w:rsidRPr="009F342A" w:rsidRDefault="0032468F" w:rsidP="0032468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6</w:t>
            </w:r>
          </w:p>
          <w:p w:rsidR="00432BEF" w:rsidRPr="00432BEF" w:rsidRDefault="008C38CC" w:rsidP="00432BEF"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Lec2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3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Pr="00432BEF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): </w:t>
            </w:r>
            <w:r w:rsidRPr="00432BEF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Expectation</w:t>
            </w:r>
            <w: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 1</w:t>
            </w:r>
          </w:p>
          <w:p w:rsidR="0032468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</w:p>
          <w:p w:rsidR="0032468F" w:rsidRPr="00432BE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>PSet</w:t>
            </w:r>
            <w:proofErr w:type="spellEnd"/>
            <w: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12</w:t>
            </w:r>
            <w:r w:rsidRPr="00432BEF">
              <w:rPr>
                <w:rFonts w:ascii="Verdana" w:eastAsia="Times New Roman" w:hAnsi="Verdana" w:cs="Arial"/>
                <w:color w:val="7030A0"/>
                <w:sz w:val="16"/>
                <w:szCs w:val="16"/>
              </w:rPr>
              <w:t xml:space="preserve"> solution</w:t>
            </w:r>
          </w:p>
          <w:p w:rsidR="00BD43F0" w:rsidRPr="009F342A" w:rsidRDefault="00BD43F0" w:rsidP="0032468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7</w:t>
            </w:r>
          </w:p>
          <w:p w:rsidR="009F342A" w:rsidRPr="009F342A" w:rsidRDefault="009F342A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Rec23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8</w:t>
            </w:r>
          </w:p>
          <w:p w:rsidR="008C38CC" w:rsidRPr="00432BEF" w:rsidRDefault="008C38CC" w:rsidP="008C38CC">
            <w:pP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Lec2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4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Pr="00432BEF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)</w:t>
            </w:r>
          </w:p>
          <w:p w:rsidR="008C38CC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 w:rsidRPr="00432BEF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Expectation</w:t>
            </w:r>
            <w: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 xml:space="preserve"> 2</w:t>
            </w:r>
          </w:p>
          <w:p w:rsidR="0032468F" w:rsidRDefault="0032468F" w:rsidP="00432BEF">
            <w:pPr>
              <w:rPr>
                <w:rFonts w:ascii="Verdana" w:hAnsi="Verdana"/>
                <w:color w:val="7030A0"/>
                <w:sz w:val="16"/>
                <w:szCs w:val="16"/>
              </w:rPr>
            </w:pPr>
          </w:p>
          <w:p w:rsidR="00BD43F0" w:rsidRPr="009F342A" w:rsidRDefault="00BD43F0" w:rsidP="0032468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9</w:t>
            </w:r>
          </w:p>
          <w:p w:rsidR="009F342A" w:rsidRPr="009F342A" w:rsidRDefault="009F342A" w:rsidP="009F342A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 w:rsidRPr="009F342A">
              <w:rPr>
                <w:rFonts w:ascii="Verdana" w:hAnsi="Verdana"/>
                <w:color w:val="FF0000"/>
                <w:sz w:val="16"/>
                <w:szCs w:val="16"/>
              </w:rPr>
              <w:t>Rec24</w:t>
            </w:r>
          </w:p>
          <w:p w:rsidR="0032468F" w:rsidRDefault="0032468F" w:rsidP="0032468F">
            <w:pPr>
              <w:rPr>
                <w:rFonts w:ascii="Verdana" w:eastAsia="Times New Roman" w:hAnsi="Verdana" w:cs="Arial"/>
                <w:color w:val="7030A0"/>
                <w:sz w:val="16"/>
                <w:szCs w:val="16"/>
              </w:rPr>
            </w:pPr>
          </w:p>
          <w:p w:rsidR="00BD43F0" w:rsidRPr="009F342A" w:rsidRDefault="00BD43F0" w:rsidP="0032468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10</w:t>
            </w:r>
          </w:p>
          <w:p w:rsidR="00BD43F0" w:rsidRPr="001B0B43" w:rsidRDefault="00BD43F0" w:rsidP="001B0B43"/>
        </w:tc>
      </w:tr>
      <w:tr w:rsidR="00BD43F0" w:rsidTr="00A56B39">
        <w:trPr>
          <w:trHeight w:val="1356"/>
          <w:jc w:val="center"/>
        </w:trPr>
        <w:tc>
          <w:tcPr>
            <w:tcW w:w="2080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11</w:t>
            </w:r>
          </w:p>
          <w:p w:rsidR="00BD43F0" w:rsidRPr="001B0B43" w:rsidRDefault="00BD43F0" w:rsidP="001B0B43"/>
        </w:tc>
        <w:tc>
          <w:tcPr>
            <w:tcW w:w="2087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12</w:t>
            </w:r>
          </w:p>
          <w:p w:rsidR="00432BEF" w:rsidRPr="00432BEF" w:rsidRDefault="00432BEF" w:rsidP="00432BEF"/>
          <w:p w:rsidR="00BD43F0" w:rsidRPr="009F342A" w:rsidRDefault="00BD43F0" w:rsidP="0032468F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13</w:t>
            </w:r>
          </w:p>
          <w:p w:rsidR="008C38CC" w:rsidRPr="00432BEF" w:rsidRDefault="008C38CC" w:rsidP="008C38CC">
            <w:pPr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Lec</w:t>
            </w:r>
            <w:r w:rsidRPr="00432BEF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2</w:t>
            </w:r>
            <w:r w:rsidR="000205AD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5</w:t>
            </w:r>
            <w:bookmarkStart w:id="0" w:name="_GoBack"/>
            <w:bookmarkEnd w:id="0"/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 (</w:t>
            </w:r>
            <w:r w:rsidRPr="00432BEF"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>TL</w:t>
            </w:r>
            <w:r>
              <w:rPr>
                <w:rFonts w:ascii="Verdana" w:eastAsia="Times New Roman" w:hAnsi="Verdana" w:cs="Arial"/>
                <w:color w:val="FF0000"/>
                <w:sz w:val="16"/>
                <w:szCs w:val="16"/>
              </w:rPr>
              <w:t xml:space="preserve">): </w:t>
            </w:r>
            <w:r w:rsidRPr="00432BEF">
              <w:rPr>
                <w:rFonts w:ascii="Verdana" w:eastAsia="Times New Roman" w:hAnsi="Verdana" w:cs="Arial"/>
                <w:caps/>
                <w:color w:val="FF0000"/>
                <w:sz w:val="16"/>
                <w:szCs w:val="16"/>
              </w:rPr>
              <w:t>LARGE DEVIATIONS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14</w:t>
            </w:r>
          </w:p>
          <w:p w:rsidR="002D04FC" w:rsidRPr="009F342A" w:rsidRDefault="0032468F" w:rsidP="002D04FC">
            <w:pPr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Rec25</w:t>
            </w:r>
          </w:p>
          <w:p w:rsidR="002D04FC" w:rsidRDefault="002D04FC" w:rsidP="00A71357">
            <w:pPr>
              <w:pStyle w:val="CalendarText"/>
              <w:spacing w:before="0" w:after="0"/>
              <w:rPr>
                <w:rFonts w:ascii="Verdana" w:hAnsi="Verdana"/>
                <w:color w:val="auto"/>
                <w:sz w:val="16"/>
                <w:szCs w:val="16"/>
              </w:rPr>
            </w:pPr>
          </w:p>
          <w:p w:rsidR="00BD43F0" w:rsidRPr="009F342A" w:rsidRDefault="00BD43F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color w:val="auto"/>
                <w:sz w:val="16"/>
                <w:szCs w:val="16"/>
              </w:rPr>
              <w:t>Last Day of Classes</w:t>
            </w: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15</w:t>
            </w:r>
          </w:p>
          <w:p w:rsidR="00432BEF" w:rsidRPr="0032468F" w:rsidRDefault="00432BEF" w:rsidP="00432BEF">
            <w:pPr>
              <w:rPr>
                <w:rFonts w:ascii="Verdana" w:eastAsia="Times New Roman" w:hAnsi="Verdana" w:cs="Arial"/>
                <w:color w:val="00B050"/>
                <w:sz w:val="16"/>
                <w:szCs w:val="16"/>
              </w:rPr>
            </w:pPr>
            <w:r w:rsidRPr="0032468F">
              <w:rPr>
                <w:rFonts w:ascii="Verdana" w:eastAsia="Times New Roman" w:hAnsi="Verdana" w:cs="Arial"/>
                <w:color w:val="00B050"/>
                <w:sz w:val="16"/>
                <w:szCs w:val="16"/>
              </w:rPr>
              <w:t>Optional recitation study session</w:t>
            </w:r>
          </w:p>
          <w:p w:rsidR="00432BEF" w:rsidRDefault="00432BEF" w:rsidP="00432BEF">
            <w:pPr>
              <w:rPr>
                <w:rFonts w:ascii="Verdana" w:eastAsia="Times New Roman" w:hAnsi="Verdana" w:cs="Arial"/>
                <w:sz w:val="16"/>
                <w:szCs w:val="16"/>
              </w:rPr>
            </w:pPr>
          </w:p>
          <w:p w:rsidR="00432BEF" w:rsidRPr="0032468F" w:rsidRDefault="00432BEF" w:rsidP="00432BEF">
            <w:pPr>
              <w:rPr>
                <w:rFonts w:ascii="Verdana" w:eastAsia="Times New Roman" w:hAnsi="Verdana" w:cs="Arial"/>
                <w:color w:val="00B050"/>
                <w:sz w:val="16"/>
                <w:szCs w:val="16"/>
              </w:rPr>
            </w:pPr>
            <w:r w:rsidRPr="0032468F">
              <w:rPr>
                <w:rFonts w:ascii="Verdana" w:eastAsia="Times New Roman" w:hAnsi="Verdana" w:cs="Arial"/>
                <w:color w:val="00B050"/>
                <w:sz w:val="16"/>
                <w:szCs w:val="16"/>
              </w:rPr>
              <w:t>Ice cream Study Session 7-9pm Akamai</w:t>
            </w:r>
            <w:r w:rsidR="0032468F" w:rsidRPr="0032468F">
              <w:rPr>
                <w:rFonts w:ascii="Verdana" w:eastAsia="Times New Roman" w:hAnsi="Verdana" w:cs="Arial"/>
                <w:color w:val="00B050"/>
                <w:sz w:val="16"/>
                <w:szCs w:val="16"/>
              </w:rPr>
              <w:t xml:space="preserve">  TBA</w:t>
            </w:r>
          </w:p>
          <w:p w:rsidR="00432BEF" w:rsidRPr="00432BEF" w:rsidRDefault="00432BEF" w:rsidP="00432BEF">
            <w:pPr>
              <w:rPr>
                <w:rFonts w:ascii="Verdana" w:eastAsia="Times New Roman" w:hAnsi="Verdana" w:cs="Arial"/>
                <w:b/>
                <w:sz w:val="16"/>
                <w:szCs w:val="16"/>
              </w:rPr>
            </w:pP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16</w:t>
            </w:r>
          </w:p>
          <w:p w:rsidR="000205AD" w:rsidRDefault="00BD43F0" w:rsidP="001B0B43">
            <w:pPr>
              <w:rPr>
                <w:rFonts w:ascii="Verdana" w:hAnsi="Verdana"/>
                <w:color w:val="00B050"/>
                <w:sz w:val="16"/>
                <w:szCs w:val="16"/>
              </w:rPr>
            </w:pPr>
            <w:r w:rsidRPr="0032468F">
              <w:rPr>
                <w:rFonts w:ascii="Verdana" w:hAnsi="Verdana"/>
                <w:color w:val="00B050"/>
                <w:sz w:val="16"/>
                <w:szCs w:val="16"/>
              </w:rPr>
              <w:t>Final Exam</w:t>
            </w:r>
            <w:r w:rsidR="00D34816" w:rsidRPr="0032468F">
              <w:rPr>
                <w:rFonts w:ascii="Verdana" w:hAnsi="Verdana"/>
                <w:color w:val="00B050"/>
                <w:sz w:val="16"/>
                <w:szCs w:val="16"/>
              </w:rPr>
              <w:t>s start</w:t>
            </w:r>
          </w:p>
          <w:p w:rsidR="000205AD" w:rsidRDefault="000205AD" w:rsidP="001B0B43">
            <w:pPr>
              <w:rPr>
                <w:rFonts w:ascii="Verdana" w:hAnsi="Verdana"/>
                <w:color w:val="00B050"/>
                <w:sz w:val="16"/>
                <w:szCs w:val="16"/>
              </w:rPr>
            </w:pPr>
          </w:p>
          <w:p w:rsidR="00BD43F0" w:rsidRPr="009F342A" w:rsidRDefault="000205AD" w:rsidP="001B0B4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B050"/>
                <w:sz w:val="16"/>
                <w:szCs w:val="16"/>
              </w:rPr>
              <w:t>FINAL EXAM TBA</w:t>
            </w:r>
          </w:p>
        </w:tc>
        <w:tc>
          <w:tcPr>
            <w:tcW w:w="2088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17</w:t>
            </w:r>
          </w:p>
          <w:p w:rsidR="00BD43F0" w:rsidRPr="001B0B43" w:rsidRDefault="00BD43F0" w:rsidP="001B0B43"/>
        </w:tc>
      </w:tr>
      <w:tr w:rsidR="00BD43F0" w:rsidTr="00A56B39">
        <w:trPr>
          <w:trHeight w:val="1356"/>
          <w:jc w:val="center"/>
        </w:trPr>
        <w:tc>
          <w:tcPr>
            <w:tcW w:w="2080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18</w:t>
            </w:r>
          </w:p>
          <w:p w:rsidR="00BD43F0" w:rsidRPr="001B0B43" w:rsidRDefault="00BD43F0" w:rsidP="001B0B43"/>
        </w:tc>
        <w:tc>
          <w:tcPr>
            <w:tcW w:w="2087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19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20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21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22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23</w:t>
            </w:r>
          </w:p>
          <w:p w:rsidR="00BD43F0" w:rsidRPr="009F342A" w:rsidRDefault="00BD43F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  <w:p w:rsidR="00BD43F0" w:rsidRPr="009F342A" w:rsidRDefault="00BD43F0" w:rsidP="00A71357">
            <w:pPr>
              <w:pStyle w:val="CalendarText"/>
              <w:spacing w:before="0"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24</w:t>
            </w:r>
          </w:p>
          <w:p w:rsidR="00BD43F0" w:rsidRPr="001B0B43" w:rsidRDefault="00BD43F0" w:rsidP="001B0B43"/>
        </w:tc>
      </w:tr>
      <w:tr w:rsidR="00BD43F0" w:rsidTr="00A56B39">
        <w:trPr>
          <w:trHeight w:val="1356"/>
          <w:jc w:val="center"/>
        </w:trPr>
        <w:tc>
          <w:tcPr>
            <w:tcW w:w="2080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25</w:t>
            </w:r>
          </w:p>
          <w:p w:rsidR="00BD43F0" w:rsidRPr="001B0B43" w:rsidRDefault="00BD43F0" w:rsidP="001B0B43"/>
        </w:tc>
        <w:tc>
          <w:tcPr>
            <w:tcW w:w="2087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26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27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28</w:t>
            </w:r>
          </w:p>
          <w:p w:rsidR="00BD43F0" w:rsidRPr="009F342A" w:rsidRDefault="00BD43F0" w:rsidP="001B0B43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29</w:t>
            </w:r>
          </w:p>
        </w:tc>
        <w:tc>
          <w:tcPr>
            <w:tcW w:w="2091" w:type="dxa"/>
            <w:shd w:val="clear" w:color="auto" w:fill="auto"/>
          </w:tcPr>
          <w:p w:rsidR="00BD43F0" w:rsidRPr="009F342A" w:rsidRDefault="00BD43F0" w:rsidP="00A71357">
            <w:pPr>
              <w:pStyle w:val="Date"/>
              <w:spacing w:before="0"/>
              <w:rPr>
                <w:rFonts w:ascii="Verdana" w:hAnsi="Verdana"/>
                <w:sz w:val="16"/>
                <w:szCs w:val="16"/>
              </w:rPr>
            </w:pPr>
            <w:r w:rsidRPr="009F342A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2088" w:type="dxa"/>
            <w:shd w:val="clear" w:color="auto" w:fill="auto"/>
          </w:tcPr>
          <w:p w:rsidR="00BD43F0" w:rsidRDefault="00BD43F0" w:rsidP="00A71357">
            <w:pPr>
              <w:pStyle w:val="Date"/>
              <w:spacing w:before="0"/>
            </w:pPr>
            <w:r>
              <w:t>31</w:t>
            </w:r>
          </w:p>
        </w:tc>
      </w:tr>
    </w:tbl>
    <w:p w:rsidR="00C24182" w:rsidRDefault="00C24182" w:rsidP="00957D03"/>
    <w:p w:rsidR="006C61A0" w:rsidRDefault="006C61A0" w:rsidP="00957D03"/>
    <w:p w:rsidR="006C61A0" w:rsidRDefault="00554E47" w:rsidP="00957D03">
      <w:r>
        <w:t xml:space="preserve">We have to fit in when we get the </w:t>
      </w:r>
      <w:proofErr w:type="gramStart"/>
      <w:r>
        <w:t>dates ;</w:t>
      </w:r>
      <w:proofErr w:type="gramEnd"/>
    </w:p>
    <w:p w:rsidR="00554E47" w:rsidRDefault="00554E47" w:rsidP="00957D03"/>
    <w:p w:rsidR="00554E47" w:rsidRDefault="00554E47" w:rsidP="00957D03">
      <w:r>
        <w:t xml:space="preserve">Add drop </w:t>
      </w:r>
    </w:p>
    <w:p w:rsidR="00554E47" w:rsidRDefault="00554E47" w:rsidP="00957D03">
      <w:r>
        <w:t>Registration Deadline</w:t>
      </w:r>
    </w:p>
    <w:p w:rsidR="00554E47" w:rsidRDefault="00554E47" w:rsidP="00957D03">
      <w:r>
        <w:t>Midterms</w:t>
      </w:r>
    </w:p>
    <w:p w:rsidR="00554E47" w:rsidRDefault="00554E47" w:rsidP="00957D03">
      <w:r>
        <w:t>Midterm solutions</w:t>
      </w:r>
    </w:p>
    <w:sectPr w:rsidR="00554E47" w:rsidSect="006C61A0">
      <w:pgSz w:w="15840" w:h="12240" w:orient="landscape" w:code="1"/>
      <w:pgMar w:top="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2/31/2011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12/1/2011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2"/>
  </w:docVars>
  <w:rsids>
    <w:rsidRoot w:val="00F67ADA"/>
    <w:rsid w:val="000023C2"/>
    <w:rsid w:val="00005BA0"/>
    <w:rsid w:val="000205AD"/>
    <w:rsid w:val="000622C3"/>
    <w:rsid w:val="00065CA2"/>
    <w:rsid w:val="0007707F"/>
    <w:rsid w:val="0008073D"/>
    <w:rsid w:val="000B0DAF"/>
    <w:rsid w:val="000E5F11"/>
    <w:rsid w:val="00112D8C"/>
    <w:rsid w:val="00112F4B"/>
    <w:rsid w:val="00123C2E"/>
    <w:rsid w:val="0012580D"/>
    <w:rsid w:val="00184C83"/>
    <w:rsid w:val="00184F10"/>
    <w:rsid w:val="00190AB3"/>
    <w:rsid w:val="00193FE7"/>
    <w:rsid w:val="001B0B43"/>
    <w:rsid w:val="001C04FF"/>
    <w:rsid w:val="0026076C"/>
    <w:rsid w:val="00292C07"/>
    <w:rsid w:val="002D04FC"/>
    <w:rsid w:val="002F26C2"/>
    <w:rsid w:val="0031224C"/>
    <w:rsid w:val="003230E6"/>
    <w:rsid w:val="0032468F"/>
    <w:rsid w:val="00332EE2"/>
    <w:rsid w:val="00336A99"/>
    <w:rsid w:val="00350AFD"/>
    <w:rsid w:val="003569DA"/>
    <w:rsid w:val="003B69BB"/>
    <w:rsid w:val="003C233E"/>
    <w:rsid w:val="003D5FB1"/>
    <w:rsid w:val="00432BEF"/>
    <w:rsid w:val="00433E0D"/>
    <w:rsid w:val="004A6418"/>
    <w:rsid w:val="004D7BFF"/>
    <w:rsid w:val="004F739E"/>
    <w:rsid w:val="00522B7D"/>
    <w:rsid w:val="00546AB4"/>
    <w:rsid w:val="00554D63"/>
    <w:rsid w:val="00554E47"/>
    <w:rsid w:val="0057014A"/>
    <w:rsid w:val="0057312B"/>
    <w:rsid w:val="00594440"/>
    <w:rsid w:val="005B0C0E"/>
    <w:rsid w:val="005D62DF"/>
    <w:rsid w:val="00610EF4"/>
    <w:rsid w:val="006173D2"/>
    <w:rsid w:val="00653896"/>
    <w:rsid w:val="00665A46"/>
    <w:rsid w:val="00674790"/>
    <w:rsid w:val="006778FB"/>
    <w:rsid w:val="00681A02"/>
    <w:rsid w:val="00684F50"/>
    <w:rsid w:val="00697C7D"/>
    <w:rsid w:val="006C61A0"/>
    <w:rsid w:val="00741ABB"/>
    <w:rsid w:val="00772A4C"/>
    <w:rsid w:val="00772E9B"/>
    <w:rsid w:val="007F57D4"/>
    <w:rsid w:val="00825C80"/>
    <w:rsid w:val="00827AD8"/>
    <w:rsid w:val="00835D9E"/>
    <w:rsid w:val="008523BF"/>
    <w:rsid w:val="008A41F7"/>
    <w:rsid w:val="008B34E1"/>
    <w:rsid w:val="008B519F"/>
    <w:rsid w:val="008C36A1"/>
    <w:rsid w:val="008C38CC"/>
    <w:rsid w:val="008F4760"/>
    <w:rsid w:val="00910117"/>
    <w:rsid w:val="00915CF0"/>
    <w:rsid w:val="0091630F"/>
    <w:rsid w:val="009539BA"/>
    <w:rsid w:val="00957D03"/>
    <w:rsid w:val="009F342A"/>
    <w:rsid w:val="00A0275D"/>
    <w:rsid w:val="00A04A63"/>
    <w:rsid w:val="00A32930"/>
    <w:rsid w:val="00A33415"/>
    <w:rsid w:val="00A56B39"/>
    <w:rsid w:val="00A6799A"/>
    <w:rsid w:val="00A71357"/>
    <w:rsid w:val="00A82367"/>
    <w:rsid w:val="00A82662"/>
    <w:rsid w:val="00A90AB7"/>
    <w:rsid w:val="00A90F00"/>
    <w:rsid w:val="00AC39BE"/>
    <w:rsid w:val="00AE7F35"/>
    <w:rsid w:val="00B949D9"/>
    <w:rsid w:val="00BA10E0"/>
    <w:rsid w:val="00BA34C5"/>
    <w:rsid w:val="00BB5515"/>
    <w:rsid w:val="00BD43F0"/>
    <w:rsid w:val="00C24182"/>
    <w:rsid w:val="00C62070"/>
    <w:rsid w:val="00C86A6B"/>
    <w:rsid w:val="00C8786E"/>
    <w:rsid w:val="00C91E01"/>
    <w:rsid w:val="00CC15E1"/>
    <w:rsid w:val="00CD104D"/>
    <w:rsid w:val="00CE2198"/>
    <w:rsid w:val="00D34816"/>
    <w:rsid w:val="00D417DB"/>
    <w:rsid w:val="00D41945"/>
    <w:rsid w:val="00D444A0"/>
    <w:rsid w:val="00D65E33"/>
    <w:rsid w:val="00DC6981"/>
    <w:rsid w:val="00DE2062"/>
    <w:rsid w:val="00E11CE9"/>
    <w:rsid w:val="00E76B47"/>
    <w:rsid w:val="00EF3261"/>
    <w:rsid w:val="00F62FC1"/>
    <w:rsid w:val="00F6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DB04093D-EDF7-42CA-8F55-0C415DA1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40"/>
      <w:jc w:val="center"/>
    </w:pPr>
    <w:rPr>
      <w:b/>
      <w:caps/>
      <w:color w:val="404040" w:themeColor="text1" w:themeTint="BF"/>
      <w:spacing w:val="10"/>
      <w:sz w:val="20"/>
      <w:szCs w:val="20"/>
    </w:rPr>
  </w:style>
  <w:style w:type="paragraph" w:customStyle="1" w:styleId="MonthYear">
    <w:name w:val="MonthYear"/>
    <w:basedOn w:val="Normal"/>
    <w:qFormat/>
    <w:pPr>
      <w:pageBreakBefore/>
      <w:spacing w:after="240"/>
      <w:jc w:val="center"/>
    </w:pPr>
    <w:rPr>
      <w:sz w:val="60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/>
    </w:pPr>
    <w:rPr>
      <w:sz w:val="24"/>
      <w:szCs w:val="30"/>
    </w:rPr>
  </w:style>
  <w:style w:type="character" w:customStyle="1" w:styleId="DateChar">
    <w:name w:val="Date Char"/>
    <w:basedOn w:val="DefaultParagraphFont"/>
    <w:link w:val="Date"/>
    <w:rPr>
      <w:kern w:val="16"/>
      <w:sz w:val="24"/>
      <w:szCs w:val="30"/>
      <w14:ligatures w14:val="standardContextu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  <w14:cntxtAlts w14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3D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Title1">
    <w:name w:val="Title1"/>
    <w:basedOn w:val="DefaultParagraphFont"/>
    <w:rsid w:val="008B34E1"/>
  </w:style>
  <w:style w:type="character" w:customStyle="1" w:styleId="Title2">
    <w:name w:val="Title2"/>
    <w:basedOn w:val="DefaultParagraphFont"/>
    <w:rsid w:val="003C233E"/>
  </w:style>
  <w:style w:type="character" w:customStyle="1" w:styleId="Title3">
    <w:name w:val="Title3"/>
    <w:basedOn w:val="DefaultParagraphFont"/>
    <w:rsid w:val="0068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man\AppData\Roaming\Microsoft\Templates\2012%20Calendar%20Basic%20full%20year%20evergreen_2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B6E0-EFE6-46C5-BB3E-E41B2ABF0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599C3-2C5C-4251-99F9-CFF40829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 full year evergreen_2</Template>
  <TotalTime>137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sraven</cp:lastModifiedBy>
  <cp:revision>6</cp:revision>
  <dcterms:created xsi:type="dcterms:W3CDTF">2016-03-17T22:10:00Z</dcterms:created>
  <dcterms:modified xsi:type="dcterms:W3CDTF">2016-03-18T00:27:00Z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TC028092519991</vt:lpwstr>
  </property>
</Properties>
</file>